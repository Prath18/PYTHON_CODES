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126"/>
        <w:ind w:left="361"/>
      </w:pPr>
      <w:r>
        <mc:AlternateContent>
          <mc:Choice Requires="wps">
            <w:drawing>
              <wp:anchor distT="0" distB="0" distL="0" distR="0" simplePos="0" relativeHeight="2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6984" cy="8119146"/>
                <wp:effectExtent l="0" t="0" r="0" b="0"/>
                <wp:wrapNone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076984" cy="8119146"/>
                          <a:chOff x="0" y="0"/>
                          <a:chExt cx="6076984" cy="8119146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曲线 3"/>
                        <wps:cNvSpPr/>
                        <wps:spPr>
                          <a:xfrm rot="0">
                            <a:off x="0" y="0"/>
                            <a:ext cx="6076984" cy="811914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"/>
                                </a:lnTo>
                                <a:lnTo>
                                  <a:pt x="0" y="611"/>
                                </a:lnTo>
                                <a:lnTo>
                                  <a:pt x="0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60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曲线 4"/>
                        <wps:cNvSpPr/>
                        <wps:spPr>
                          <a:xfrm rot="0">
                            <a:off x="66600" y="5615332"/>
                            <a:ext cx="5384275" cy="2437711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99" y="20165"/>
                                </a:moveTo>
                                <a:lnTo>
                                  <a:pt x="0" y="20165"/>
                                </a:lnTo>
                                <a:lnTo>
                                  <a:pt x="0" y="21600"/>
                                </a:lnTo>
                                <a:lnTo>
                                  <a:pt x="21599" y="21600"/>
                                </a:lnTo>
                                <a:lnTo>
                                  <a:pt x="21599" y="20165"/>
                                </a:lnTo>
                              </a:path>
                              <a:path w="21600" h="21600">
                                <a:moveTo>
                                  <a:pt x="21599" y="18724"/>
                                </a:moveTo>
                                <a:lnTo>
                                  <a:pt x="0" y="18724"/>
                                </a:lnTo>
                                <a:lnTo>
                                  <a:pt x="0" y="20159"/>
                                </a:lnTo>
                                <a:lnTo>
                                  <a:pt x="21599" y="20159"/>
                                </a:lnTo>
                                <a:lnTo>
                                  <a:pt x="21599" y="18724"/>
                                </a:lnTo>
                              </a:path>
                              <a:path w="21600" h="21600">
                                <a:moveTo>
                                  <a:pt x="21599" y="17284"/>
                                </a:moveTo>
                                <a:lnTo>
                                  <a:pt x="0" y="17284"/>
                                </a:lnTo>
                                <a:lnTo>
                                  <a:pt x="0" y="18719"/>
                                </a:lnTo>
                                <a:lnTo>
                                  <a:pt x="21599" y="18719"/>
                                </a:lnTo>
                                <a:lnTo>
                                  <a:pt x="21599" y="17284"/>
                                </a:lnTo>
                              </a:path>
                              <a:path w="21600" h="21600">
                                <a:moveTo>
                                  <a:pt x="21599" y="15844"/>
                                </a:moveTo>
                                <a:lnTo>
                                  <a:pt x="0" y="15844"/>
                                </a:lnTo>
                                <a:lnTo>
                                  <a:pt x="0" y="17278"/>
                                </a:lnTo>
                                <a:lnTo>
                                  <a:pt x="21599" y="17278"/>
                                </a:lnTo>
                                <a:lnTo>
                                  <a:pt x="21599" y="15844"/>
                                </a:lnTo>
                              </a:path>
                              <a:path w="21600" h="21600">
                                <a:moveTo>
                                  <a:pt x="21599" y="14403"/>
                                </a:moveTo>
                                <a:lnTo>
                                  <a:pt x="0" y="14403"/>
                                </a:lnTo>
                                <a:lnTo>
                                  <a:pt x="0" y="15838"/>
                                </a:lnTo>
                                <a:lnTo>
                                  <a:pt x="21599" y="15838"/>
                                </a:lnTo>
                                <a:lnTo>
                                  <a:pt x="21599" y="14403"/>
                                </a:lnTo>
                              </a:path>
                              <a:path w="21600" h="21600">
                                <a:moveTo>
                                  <a:pt x="21599" y="12963"/>
                                </a:moveTo>
                                <a:lnTo>
                                  <a:pt x="0" y="12963"/>
                                </a:lnTo>
                                <a:lnTo>
                                  <a:pt x="0" y="14398"/>
                                </a:lnTo>
                                <a:lnTo>
                                  <a:pt x="21599" y="14398"/>
                                </a:lnTo>
                                <a:lnTo>
                                  <a:pt x="21599" y="12963"/>
                                </a:lnTo>
                              </a:path>
                              <a:path w="21600" h="21600">
                                <a:moveTo>
                                  <a:pt x="21599" y="11523"/>
                                </a:moveTo>
                                <a:lnTo>
                                  <a:pt x="0" y="11523"/>
                                </a:lnTo>
                                <a:lnTo>
                                  <a:pt x="0" y="12957"/>
                                </a:lnTo>
                                <a:lnTo>
                                  <a:pt x="21599" y="12957"/>
                                </a:lnTo>
                                <a:lnTo>
                                  <a:pt x="21599" y="11523"/>
                                </a:lnTo>
                              </a:path>
                              <a:path w="21600" h="21600">
                                <a:moveTo>
                                  <a:pt x="21599" y="10082"/>
                                </a:moveTo>
                                <a:lnTo>
                                  <a:pt x="0" y="10082"/>
                                </a:lnTo>
                                <a:lnTo>
                                  <a:pt x="0" y="11517"/>
                                </a:lnTo>
                                <a:lnTo>
                                  <a:pt x="21599" y="11517"/>
                                </a:lnTo>
                                <a:lnTo>
                                  <a:pt x="21599" y="10082"/>
                                </a:lnTo>
                              </a:path>
                              <a:path w="21600" h="21600">
                                <a:moveTo>
                                  <a:pt x="21599" y="8642"/>
                                </a:moveTo>
                                <a:lnTo>
                                  <a:pt x="0" y="8642"/>
                                </a:lnTo>
                                <a:lnTo>
                                  <a:pt x="0" y="10076"/>
                                </a:lnTo>
                                <a:lnTo>
                                  <a:pt x="21599" y="10076"/>
                                </a:lnTo>
                                <a:lnTo>
                                  <a:pt x="21599" y="8642"/>
                                </a:lnTo>
                              </a:path>
                              <a:path w="21600" h="21600">
                                <a:moveTo>
                                  <a:pt x="21599" y="7201"/>
                                </a:moveTo>
                                <a:lnTo>
                                  <a:pt x="0" y="7201"/>
                                </a:lnTo>
                                <a:lnTo>
                                  <a:pt x="0" y="8636"/>
                                </a:lnTo>
                                <a:lnTo>
                                  <a:pt x="21599" y="8636"/>
                                </a:lnTo>
                                <a:lnTo>
                                  <a:pt x="21599" y="7201"/>
                                </a:lnTo>
                              </a:path>
                              <a:path w="21600" h="21600">
                                <a:moveTo>
                                  <a:pt x="21599" y="5761"/>
                                </a:moveTo>
                                <a:lnTo>
                                  <a:pt x="0" y="5761"/>
                                </a:lnTo>
                                <a:lnTo>
                                  <a:pt x="0" y="7196"/>
                                </a:lnTo>
                                <a:lnTo>
                                  <a:pt x="21599" y="7196"/>
                                </a:lnTo>
                                <a:lnTo>
                                  <a:pt x="21599" y="5761"/>
                                </a:lnTo>
                              </a:path>
                              <a:path w="21600" h="21600">
                                <a:moveTo>
                                  <a:pt x="21599" y="4321"/>
                                </a:moveTo>
                                <a:lnTo>
                                  <a:pt x="0" y="4321"/>
                                </a:lnTo>
                                <a:lnTo>
                                  <a:pt x="0" y="5755"/>
                                </a:lnTo>
                                <a:lnTo>
                                  <a:pt x="21599" y="5755"/>
                                </a:lnTo>
                                <a:lnTo>
                                  <a:pt x="21599" y="4321"/>
                                </a:lnTo>
                              </a:path>
                              <a:path w="21600" h="21600">
                                <a:moveTo>
                                  <a:pt x="21599" y="2880"/>
                                </a:moveTo>
                                <a:lnTo>
                                  <a:pt x="0" y="2880"/>
                                </a:lnTo>
                                <a:lnTo>
                                  <a:pt x="0" y="4315"/>
                                </a:lnTo>
                                <a:lnTo>
                                  <a:pt x="21599" y="4315"/>
                                </a:lnTo>
                                <a:lnTo>
                                  <a:pt x="21599" y="2880"/>
                                </a:lnTo>
                              </a:path>
                              <a:path w="21600" h="21600">
                                <a:moveTo>
                                  <a:pt x="21599" y="1440"/>
                                </a:moveTo>
                                <a:lnTo>
                                  <a:pt x="0" y="1440"/>
                                </a:lnTo>
                                <a:lnTo>
                                  <a:pt x="0" y="2875"/>
                                </a:lnTo>
                                <a:lnTo>
                                  <a:pt x="21599" y="2875"/>
                                </a:lnTo>
                                <a:lnTo>
                                  <a:pt x="21599" y="1440"/>
                                </a:lnTo>
                              </a:path>
                              <a:path w="21600" h="21600">
                                <a:moveTo>
                                  <a:pt x="2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4"/>
                                </a:lnTo>
                                <a:lnTo>
                                  <a:pt x="21599" y="1434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" name="曲线 5"/>
                        <wps:cNvSpPr/>
                        <wps:spPr>
                          <a:xfrm rot="0">
                            <a:off x="600" y="600"/>
                            <a:ext cx="6076384" cy="811854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947"/>
                                </a:lnTo>
                              </a:path>
                              <a:path w="21600" h="21600">
                                <a:moveTo>
                                  <a:pt x="6" y="947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609"/>
                                </a:moveTo>
                                <a:lnTo>
                                  <a:pt x="21595" y="9070"/>
                                </a:lnTo>
                              </a:path>
                              <a:path w="21600" h="21600">
                                <a:moveTo>
                                  <a:pt x="6" y="9070"/>
                                </a:moveTo>
                                <a:lnTo>
                                  <a:pt x="6" y="609"/>
                                </a:lnTo>
                              </a:path>
                              <a:path w="21600" h="21600">
                                <a:moveTo>
                                  <a:pt x="21595" y="8732"/>
                                </a:moveTo>
                                <a:lnTo>
                                  <a:pt x="21595" y="10706"/>
                                </a:lnTo>
                              </a:path>
                              <a:path w="21600" h="21600">
                                <a:moveTo>
                                  <a:pt x="6" y="10706"/>
                                </a:moveTo>
                                <a:lnTo>
                                  <a:pt x="6" y="8732"/>
                                </a:lnTo>
                              </a:path>
                              <a:path w="21600" h="21600">
                                <a:moveTo>
                                  <a:pt x="21595" y="10368"/>
                                </a:moveTo>
                                <a:lnTo>
                                  <a:pt x="21595" y="14504"/>
                                </a:lnTo>
                              </a:path>
                              <a:path w="21600" h="21600">
                                <a:moveTo>
                                  <a:pt x="6" y="14504"/>
                                </a:moveTo>
                                <a:lnTo>
                                  <a:pt x="6" y="10368"/>
                                </a:lnTo>
                              </a:path>
                              <a:path w="21600" h="21600">
                                <a:moveTo>
                                  <a:pt x="21595" y="14166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14166"/>
                                </a:lnTo>
                              </a:path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947"/>
                                </a:lnTo>
                              </a:path>
                              <a:path w="21600" h="21600">
                                <a:moveTo>
                                  <a:pt x="6" y="947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609"/>
                                </a:moveTo>
                                <a:lnTo>
                                  <a:pt x="21595" y="9070"/>
                                </a:lnTo>
                              </a:path>
                              <a:path w="21600" h="21600">
                                <a:moveTo>
                                  <a:pt x="6" y="9070"/>
                                </a:moveTo>
                                <a:lnTo>
                                  <a:pt x="6" y="609"/>
                                </a:lnTo>
                              </a:path>
                              <a:path w="21600" h="21600">
                                <a:moveTo>
                                  <a:pt x="21595" y="8732"/>
                                </a:moveTo>
                                <a:lnTo>
                                  <a:pt x="21595" y="10706"/>
                                </a:lnTo>
                              </a:path>
                              <a:path w="21600" h="21600">
                                <a:moveTo>
                                  <a:pt x="6" y="10706"/>
                                </a:moveTo>
                                <a:lnTo>
                                  <a:pt x="6" y="8732"/>
                                </a:lnTo>
                              </a:path>
                              <a:path w="21600" h="21600">
                                <a:moveTo>
                                  <a:pt x="21595" y="10368"/>
                                </a:moveTo>
                                <a:lnTo>
                                  <a:pt x="21595" y="14504"/>
                                </a:lnTo>
                              </a:path>
                              <a:path w="21600" h="21600">
                                <a:moveTo>
                                  <a:pt x="6" y="14504"/>
                                </a:moveTo>
                                <a:lnTo>
                                  <a:pt x="6" y="10368"/>
                                </a:lnTo>
                              </a:path>
                              <a:path w="21600" h="21600">
                                <a:moveTo>
                                  <a:pt x="21595" y="14166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14166"/>
                                </a:lnTo>
                              </a:path>
                            </a:pathLst>
                          </a:custGeom>
                          <a:noFill/>
                          <a:ln w="3175" cmpd="sng" cap="flat">
                            <a:solidFill>
                              <a:srgbClr val="E2E2E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" name="文本框 6"/>
                        <wps:cNvSpPr/>
                        <wps:spPr>
                          <a:xfrm rot="0">
                            <a:off x="5282172" y="5614532"/>
                            <a:ext cx="180902" cy="243901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文本框 8"/>
                        <wps:cNvSpPr/>
                        <wps:spPr>
                          <a:xfrm rot="0">
                            <a:off x="66600" y="5452730"/>
                            <a:ext cx="5636976" cy="162601"/>
                          </a:xfrm>
                          <a:prstGeom prst="rect"/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">
                          <w:txbxContent>
                            <w:p>
                              <w:pPr>
                                <w:tabs>
                                  <w:tab w:val="left" w:pos="2518"/>
                                </w:tabs>
                                <w:spacing w:before="20" w:line="236" w:lineRule="exact"/>
                                <w:ind w:left="531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>Math_Score\n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Reading_Score</w:t>
                              </w:r>
                              <w:r>
                                <w:rPr>
                                  <w:color w:val="000000"/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Writing_Score</w:t>
                              </w:r>
                              <w:r>
                                <w:rPr>
                                  <w:color w:val="000000"/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Placement_Score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文本框 10"/>
                        <wps:cNvSpPr/>
                        <wps:spPr>
                          <a:xfrm rot="0">
                            <a:off x="3684251" y="5614532"/>
                            <a:ext cx="349204" cy="243901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1">
                          <w:txbxContent>
                            <w:p>
                              <w:pPr>
                                <w:spacing w:before="21" w:line="247" w:lineRule="auto"/>
                                <w:ind w:right="13" w:firstLine="132"/>
                              </w:pPr>
                              <w:r>
                                <w:rPr>
                                  <w:spacing w:val="-4"/>
                                </w:rPr>
                                <w:t>NaN 75.0</w:t>
                              </w:r>
                            </w:p>
                            <w:p>
                              <w:pPr>
                                <w:spacing w:line="248" w:lineRule="exact"/>
                              </w:pP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65.0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73.0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文本框 12"/>
                        <wps:cNvSpPr/>
                        <wps:spPr>
                          <a:xfrm rot="0">
                            <a:off x="2590936" y="5614532"/>
                            <a:ext cx="181002" cy="243901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3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67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65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文本框 14"/>
                        <wps:cNvSpPr/>
                        <wps:spPr>
                          <a:xfrm rot="0">
                            <a:off x="1329418" y="5614532"/>
                            <a:ext cx="181002" cy="243901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5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文本框 16"/>
                        <wps:cNvSpPr/>
                        <wps:spPr>
                          <a:xfrm rot="0">
                            <a:off x="67900" y="5614532"/>
                            <a:ext cx="181002" cy="243901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7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14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8" o:spid="_x0000_s18" coordorigin="1335,1438" coordsize="9570,12786" style="position:absolute;&#10;margin-left:66.75pt;&#10;margin-top:71.95pt;&#10;width:478.5027pt;&#10;height:639.3028pt;&#10;z-index:-31;&#10;mso-position-horizontal:absolute;&#10;mso-position-horizontal-relative:page;&#10;mso-position-vertical:absolute;&#10;mso-position-vertical-relative:page;&#10;mso-wrap-distance-left:0.0pt;&#10;mso-wrap-distance-right:0.0pt;">
                <v:shape type="#_x0000_t0" id="曲线 19" o:spid="_x0000_s19" coordsize="9570,12786" path="m9570,l,l,361l,362l,12786l9570,12786l9570,361l9570,l9570,xe" style="position:absolute;&#10;left:1335;&#10;top:1438;&#10;width:9570;&#10;height:12786;" fillcolor="#F4F4F4" stroked="f" strokeweight="1.0pt">
                  <v:stroke color="#000000"/>
                </v:shape>
                <v:shape type="#_x0000_t0" id="曲线 20" o:spid="_x0000_s20" coordsize="8479,3838" path="m8479,3583l,3583l,3838l8479,3838l8479,3583m8479,3327l,3327l,3582l8479,3582l8479,3327m8479,3071l,3071l,3326l8479,3326l8479,3071m8479,2815l,2815l,3070l8479,3070l8479,2815m8479,2559l,2559l,2814l8479,2814l8479,2559m8479,2303l,2303l,2558l8479,2558l8479,2303m8479,2047l,2047l,2302l8479,2302l8479,2047m8479,1791l,1791l,2046l8479,2046l8479,1791m8479,1535l,1535l,1790l8479,1790l8479,1535m8479,1279l,1279l,1534l8479,1534l8479,1279m8479,1023l,1023l,1278l8479,1278l8479,1023m8479,767l,767l,1022l8479,1022l8479,767m8479,511l,511l,766l8479,766l8479,511m8479,255l,255l,510l8479,510l8479,255m8479,l,l,254l8479,254l8479,e" style="position:absolute;&#10;left:1439;&#10;top:10282;&#10;width:8479;&#10;height:3838;" fillcolor="#EDEDED" stroked="f" strokeweight="1.0pt">
                  <v:stroke color="#000000"/>
                </v:shape>
                <v:shape type="#_x0000_t0" id="曲线 21" o:spid="_x0000_s21" coordsize="9569,12785" path="m,2l9569,2m9567,l9567,561m3,561l3,m9567,361l9567,5369m3,5369l3,361m9567,5169l9567,6337m3,6337l3,5169m9567,6137l9567,8585m3,8585l3,6137m9567,8385l9567,12785m9569,12783l,12783m3,12785l3,8385m,2l9569,2m9567,l9567,561m3,561l3,m9567,361l9567,5369m3,5369l3,361m9567,5169l9567,6337m3,6337l3,5169m9567,6137l9567,8585m3,8585l3,6137m9567,8385l9567,12785m9569,12783l,12783m3,12785l3,8385e" style="position:absolute;&#10;left:1335;&#10;top:1439;&#10;width:9569;&#10;height:12785;" filled="f" stroked="t" strokeweight="0.25pt">
                  <v:stroke color="#E2E2E2"/>
                </v:shape>
                <v:shape type="#_x0000_t202" id="文本框 22" o:spid="_x0000_s22" style="position:absolute;&#10;left:9653;&#10;top:10280;&#10;width:284;&#10;height:3840;&#10;mso-wrap-style:square;" filled="f" stroked="f" strokeweight="1.0pt">
                  <v:textbox id="848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</w:txbxContent>
                  </v:textbox>
                  <v:stroke color="#000000"/>
                </v:shape>
                <v:shape type="#_x0000_t202" id="文本框 23" o:spid="_x0000_s23" style="position:absolute;&#10;left:1439;&#10;top:10025;&#10;width:8877;&#10;height:256;&#10;mso-wrap-style:square;" fillcolor="#EDEDED" stroked="f" strokeweight="1.0pt">
                  <v:textbox id="849" inset="0mm,0mm,0mm,0mm" o:insetmode="custom" style="layout-flow:horizontal;&#10;v-text-anchor:top;">
                    <w:txbxContent>
                      <w:p>
                        <w:pPr>
                          <w:tabs>
                            <w:tab w:val="left" w:pos="2518"/>
                          </w:tabs>
                          <w:spacing w:before="20" w:line="236" w:lineRule="exact"/>
                          <w:ind w:left="53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</w:rPr>
                          <w:t>Math_Score\n</w:t>
                        </w:r>
                        <w:r>
                          <w:rPr>
                            <w:color w:val="000000"/>
                          </w:rPr>
                          <w:tab/>
                          <w:t>Reading_Score</w:t>
                        </w:r>
                        <w:r>
                          <w:rPr>
                            <w:color w:val="000000"/>
                            <w:spacing w:val="5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Writing_Score</w:t>
                        </w:r>
                        <w:r>
                          <w:rPr>
                            <w:color w:val="000000"/>
                            <w:spacing w:val="5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Placement_Score</w:t>
                        </w:r>
                        <w:r>
                          <w:rPr>
                            <w:color w:val="000000"/>
                            <w:spacing w:val="54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</w:rPr>
                          <w:t>\</w:t>
                        </w:r>
                      </w:p>
                    </w:txbxContent>
                  </v:textbox>
                  <v:stroke color="#000000"/>
                </v:shape>
                <v:shape type="#_x0000_t202" id="文本框 24" o:spid="_x0000_s24" style="position:absolute;&#10;left:7136;&#10;top:10280;&#10;width:549;&#10;height:3840;&#10;mso-wrap-style:square;" filled="f" stroked="f" strokeweight="1.0pt">
                  <v:textbox id="850" inset="0mm,0mm,0mm,0mm" o:insetmode="custom" style="layout-flow:horizontal;&#10;v-text-anchor:top;">
                    <w:txbxContent>
                      <w:p>
                        <w:pPr>
                          <w:spacing w:before="21" w:line="247" w:lineRule="auto"/>
                          <w:ind w:right="13" w:firstLine="132"/>
                        </w:pPr>
                        <w:r>
                          <w:rPr>
                            <w:spacing w:val="-4"/>
                          </w:rPr>
                          <w:t>NaN 75.0</w:t>
                        </w:r>
                      </w:p>
                      <w:p>
                        <w:pPr>
                          <w:spacing w:line="248" w:lineRule="exact"/>
                        </w:pP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71.0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65.0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73.0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4"/>
                          </w:rPr>
                          <w:t>71.0</w:t>
                        </w:r>
                      </w:p>
                    </w:txbxContent>
                  </v:textbox>
                  <v:stroke color="#000000"/>
                </v:shape>
                <v:shape type="#_x0000_t202" id="文本框 25" o:spid="_x0000_s25" style="position:absolute;&#10;left:5415;&#10;top:10280;&#10;width:285;&#10;height:3840;&#10;mso-wrap-style:square;" filled="f" stroked="f" strokeweight="1.0pt">
                  <v:textbox id="851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67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65</w:t>
                        </w:r>
                      </w:p>
                    </w:txbxContent>
                  </v:textbox>
                  <v:stroke color="#000000"/>
                </v:shape>
                <v:shape type="#_x0000_t202" id="文本框 26" o:spid="_x0000_s26" style="position:absolute;&#10;left:3428;&#10;top:10280;&#10;width:285;&#10;height:3840;&#10;mso-wrap-style:square;" filled="f" stroked="f" strokeweight="1.0pt">
                  <v:textbox id="852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</w:txbxContent>
                  </v:textbox>
                  <v:stroke color="#000000"/>
                </v:shape>
                <v:shape type="#_x0000_t202" id="文本框 27" o:spid="_x0000_s27" style="position:absolute;&#10;left:1441;&#10;top:10280;&#10;width:285;&#10;height:3840;&#10;mso-wrap-style:square;" filled="f" stroked="f" strokeweight="1.0pt">
                  <v:textbox id="853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13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14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w:rPr>
          <w:color w:val="1E1B1A"/>
        </w:rPr>
        <w:t>Lab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Assignment</w:t>
      </w:r>
      <w:r>
        <w:rPr>
          <w:color w:val="1E1B1A"/>
          <w:spacing w:val="-4"/>
        </w:rPr>
        <w:t xml:space="preserve"> </w:t>
      </w:r>
      <w:r>
        <w:rPr>
          <w:color w:val="A95C00"/>
          <w:spacing w:val="-10"/>
        </w:rPr>
        <w:t>2</w:t>
      </w:r>
    </w:p>
    <w:p>
      <w:pPr>
        <w:pStyle w:val="15"/>
        <w:spacing w:before="206" w:line="247" w:lineRule="auto"/>
        <w:ind w:left="361" w:right="239"/>
      </w:pPr>
      <w:r>
        <w:rPr>
          <w:color w:val="1E1B1A"/>
        </w:rPr>
        <w:t>AIM:-Create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“Academic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performance”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dataset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students </w:t>
      </w:r>
      <w:r>
        <w:rPr>
          <w:color w:val="7827A0"/>
        </w:rPr>
        <w:t xml:space="preserve">and </w:t>
      </w:r>
      <w:r>
        <w:rPr>
          <w:color w:val="1E1B1A"/>
        </w:rPr>
        <w:t>perform the following operations using</w:t>
      </w:r>
    </w:p>
    <w:p>
      <w:pPr>
        <w:pStyle w:val="15"/>
        <w:spacing w:before="0" w:line="248" w:lineRule="exact"/>
        <w:ind w:left="361"/>
      </w:pPr>
      <w:r>
        <w:rPr>
          <w:color w:val="1E1B1A"/>
          <w:spacing w:val="-2"/>
        </w:rPr>
        <w:t>Python.</w:t>
      </w:r>
    </w:p>
    <w:p>
      <w:pPr>
        <w:pStyle w:val="16"/>
        <w:numPr>
          <w:ilvl w:val="0"/>
          <w:numId w:val="1"/>
        </w:numPr>
        <w:tabs>
          <w:tab w:val="left" w:pos="756"/>
        </w:tabs>
        <w:spacing w:line="247" w:lineRule="auto"/>
        <w:ind w:left="361" w:firstLine="0"/>
      </w:pPr>
      <w:r>
        <w:rPr>
          <w:color w:val="1E1B1A"/>
        </w:rPr>
        <w:t>Scan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 xml:space="preserve">all </w:t>
      </w:r>
      <w:r>
        <w:rPr>
          <w:color w:val="1E1B1A"/>
        </w:rPr>
        <w:t xml:space="preserve">variables </w:t>
      </w:r>
      <w:r>
        <w:rPr>
          <w:color w:val="7827A0"/>
        </w:rPr>
        <w:t xml:space="preserve">for </w:t>
      </w:r>
      <w:r>
        <w:rPr>
          <w:color w:val="1E1B1A"/>
        </w:rPr>
        <w:t>missing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values </w:t>
      </w:r>
      <w:r>
        <w:rPr>
          <w:color w:val="7827A0"/>
        </w:rPr>
        <w:t xml:space="preserve">and </w:t>
      </w:r>
      <w:r>
        <w:rPr>
          <w:color w:val="1E1B1A"/>
        </w:rPr>
        <w:t>inconsistencies.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If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there are missing values </w:t>
      </w:r>
      <w:r>
        <w:rPr>
          <w:color w:val="7827A0"/>
        </w:rPr>
        <w:t>and</w:t>
      </w:r>
      <w:r>
        <w:rPr>
          <w:color w:val="1E1B1A"/>
        </w:rPr>
        <w:t>/</w:t>
      </w:r>
      <w:r>
        <w:rPr>
          <w:color w:val="7827A0"/>
        </w:rPr>
        <w:t>or</w:t>
      </w:r>
    </w:p>
    <w:p>
      <w:pPr>
        <w:pStyle w:val="15"/>
        <w:spacing w:before="0" w:line="248" w:lineRule="exact"/>
        <w:ind w:left="361"/>
      </w:pPr>
      <w:r>
        <w:rPr>
          <w:color w:val="1E1B1A"/>
        </w:rPr>
        <w:t>inconsistencies,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use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any</w:t>
      </w:r>
      <w:r>
        <w:rPr>
          <w:color w:val="A95C00"/>
          <w:spacing w:val="-3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suitable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techniques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deal</w:t>
      </w:r>
      <w:r>
        <w:rPr>
          <w:color w:val="1E1B1A"/>
          <w:spacing w:val="-3"/>
        </w:rPr>
        <w:t xml:space="preserve"> </w:t>
      </w:r>
      <w:r>
        <w:rPr>
          <w:color w:val="7827A0"/>
        </w:rPr>
        <w:t>with</w:t>
      </w:r>
      <w:r>
        <w:rPr>
          <w:color w:val="7827A0"/>
          <w:spacing w:val="-4"/>
        </w:rPr>
        <w:t xml:space="preserve"> </w:t>
      </w:r>
      <w:r>
        <w:rPr>
          <w:color w:val="1E1B1A"/>
          <w:spacing w:val="-2"/>
        </w:rPr>
        <w:t>them.</w:t>
      </w:r>
    </w:p>
    <w:p>
      <w:pPr>
        <w:pStyle w:val="16"/>
        <w:numPr>
          <w:ilvl w:val="0"/>
          <w:numId w:val="1"/>
        </w:numPr>
        <w:tabs>
          <w:tab w:val="left" w:pos="756"/>
        </w:tabs>
        <w:spacing w:line="247" w:lineRule="auto"/>
        <w:ind w:left="361" w:right="441" w:firstLine="0"/>
      </w:pPr>
      <w:r>
        <w:rPr>
          <w:color w:val="1E1B1A"/>
        </w:rPr>
        <w:t>Scan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 xml:space="preserve">all </w:t>
      </w:r>
      <w:r>
        <w:rPr>
          <w:color w:val="1E1B1A"/>
        </w:rPr>
        <w:t>numeric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variables </w:t>
      </w:r>
      <w:r>
        <w:rPr>
          <w:color w:val="7827A0"/>
        </w:rPr>
        <w:t xml:space="preserve">for </w:t>
      </w:r>
      <w:r>
        <w:rPr>
          <w:color w:val="1E1B1A"/>
        </w:rPr>
        <w:t>outliers.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If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there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are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outliers,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use </w:t>
      </w:r>
      <w:r>
        <w:rPr>
          <w:color w:val="A95C00"/>
        </w:rPr>
        <w:t xml:space="preserve">any </w:t>
      </w:r>
      <w:r>
        <w:rPr>
          <w:color w:val="1E1B1A"/>
        </w:rPr>
        <w:t>of the suitable</w:t>
      </w:r>
    </w:p>
    <w:p>
      <w:pPr>
        <w:pStyle w:val="15"/>
        <w:spacing w:before="0" w:line="248" w:lineRule="exact"/>
        <w:ind w:left="361"/>
      </w:pPr>
      <w:r>
        <w:rPr>
          <w:color w:val="1E1B1A"/>
        </w:rPr>
        <w:t>techniques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deal</w:t>
      </w:r>
      <w:r>
        <w:rPr>
          <w:color w:val="1E1B1A"/>
          <w:spacing w:val="-3"/>
        </w:rPr>
        <w:t xml:space="preserve"> </w:t>
      </w:r>
      <w:r>
        <w:rPr>
          <w:color w:val="7827A0"/>
        </w:rPr>
        <w:t>with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them.</w:t>
      </w:r>
    </w:p>
    <w:p>
      <w:pPr>
        <w:pStyle w:val="16"/>
        <w:numPr>
          <w:ilvl w:val="0"/>
          <w:numId w:val="1"/>
        </w:numPr>
        <w:tabs>
          <w:tab w:val="left" w:pos="756"/>
        </w:tabs>
        <w:spacing w:line="247" w:lineRule="auto"/>
        <w:ind w:left="361" w:right="842" w:firstLine="0"/>
      </w:pPr>
      <w:r>
        <w:rPr>
          <w:color w:val="1E1B1A"/>
        </w:rPr>
        <w:t>Apply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transformations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least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one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variables.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 purpose of this</w:t>
      </w:r>
    </w:p>
    <w:p>
      <w:pPr>
        <w:pStyle w:val="15"/>
        <w:spacing w:before="0" w:line="247" w:lineRule="auto"/>
        <w:ind w:left="361" w:right="239"/>
      </w:pPr>
      <w:r>
        <w:rPr>
          <w:color w:val="1E1B1A"/>
        </w:rPr>
        <w:t>transformation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should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be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one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following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reasons: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change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the scale </w:t>
      </w:r>
      <w:r>
        <w:rPr>
          <w:color w:val="7827A0"/>
        </w:rPr>
        <w:t xml:space="preserve">for </w:t>
      </w:r>
      <w:r>
        <w:rPr>
          <w:color w:val="1E1B1A"/>
        </w:rPr>
        <w:t>better</w:t>
      </w:r>
    </w:p>
    <w:p>
      <w:pPr>
        <w:pStyle w:val="15"/>
        <w:spacing w:before="0" w:line="247" w:lineRule="auto"/>
        <w:ind w:left="361"/>
      </w:pPr>
      <w:r>
        <w:rPr>
          <w:color w:val="1E1B1A"/>
        </w:rPr>
        <w:t>understanding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variable,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convert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non-linear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relation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into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a linear one, </w:t>
      </w:r>
      <w:r>
        <w:rPr>
          <w:color w:val="7827A0"/>
        </w:rPr>
        <w:t xml:space="preserve">or </w:t>
      </w:r>
      <w:r>
        <w:rPr>
          <w:color w:val="1E1B1A"/>
        </w:rPr>
        <w:t>to</w:t>
      </w:r>
    </w:p>
    <w:p>
      <w:pPr>
        <w:pStyle w:val="15"/>
        <w:spacing w:before="0" w:line="247" w:lineRule="auto"/>
        <w:ind w:left="361"/>
      </w:pPr>
      <w:r>
        <w:rPr>
          <w:color w:val="1E1B1A"/>
        </w:rPr>
        <w:t>decrease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skewness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and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convert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distribution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into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a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normal </w:t>
      </w:r>
      <w:r>
        <w:rPr>
          <w:color w:val="1E1B1A"/>
          <w:spacing w:val="-2"/>
        </w:rPr>
        <w:t>distribution.</w:t>
      </w:r>
    </w:p>
    <w:p>
      <w:pPr>
        <w:pStyle w:val="15"/>
        <w:spacing w:before="0" w:line="248" w:lineRule="exact"/>
        <w:ind w:left="361"/>
        <w:rPr>
          <w:color w:val="1E1B1A"/>
          <w:spacing w:val="-2"/>
        </w:rPr>
      </w:pPr>
      <w:r>
        <w:rPr>
          <w:color w:val="1E1B1A"/>
        </w:rPr>
        <w:t>Reason</w:t>
      </w:r>
      <w:r>
        <w:rPr>
          <w:color w:val="1E1B1A"/>
          <w:spacing w:val="-4"/>
        </w:rPr>
        <w:t xml:space="preserve"> </w:t>
      </w:r>
      <w:r>
        <w:rPr>
          <w:color w:val="7827A0"/>
        </w:rPr>
        <w:t>and</w:t>
      </w:r>
      <w:r>
        <w:rPr>
          <w:color w:val="7827A0"/>
          <w:spacing w:val="-4"/>
        </w:rPr>
        <w:t xml:space="preserve"> </w:t>
      </w:r>
      <w:r>
        <w:rPr>
          <w:color w:val="1E1B1A"/>
        </w:rPr>
        <w:t>document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your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approach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properly.</w:t>
      </w:r>
    </w:p>
    <w:p>
      <w:pPr>
        <w:pStyle w:val="15"/>
        <w:spacing w:before="0" w:line="248" w:lineRule="exact"/>
        <w:ind w:left="361"/>
      </w:pPr>
      <w:bookmarkStart w:id="0" w:name="_GoBack"/>
      <w:bookmarkEnd w:id="0"/>
    </w:p>
    <w:p>
      <w:pPr>
        <w:pStyle w:val="15"/>
        <w:spacing w:before="207" w:line="247" w:lineRule="auto"/>
        <w:ind w:left="361" w:right="6468"/>
      </w:pPr>
      <w:r>
        <w:rPr>
          <w:color w:val="7827A0"/>
        </w:rPr>
        <w:t>import</w:t>
      </w:r>
      <w:r>
        <w:rPr>
          <w:color w:val="7827A0"/>
          <w:spacing w:val="-10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-10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0"/>
        </w:rPr>
        <w:t xml:space="preserve"> </w:t>
      </w:r>
      <w:r>
        <w:rPr>
          <w:color w:val="1E1B1A"/>
        </w:rPr>
        <w:t xml:space="preserve">pd </w:t>
      </w:r>
      <w:r>
        <w:rPr>
          <w:color w:val="7827A0"/>
        </w:rPr>
        <w:t xml:space="preserve">import </w:t>
      </w:r>
      <w:r>
        <w:rPr>
          <w:color w:val="1E1B1A"/>
        </w:rPr>
        <w:t xml:space="preserve">numpy </w:t>
      </w:r>
      <w:r>
        <w:rPr>
          <w:color w:val="7827A0"/>
        </w:rPr>
        <w:t xml:space="preserve">as </w:t>
      </w:r>
      <w:r>
        <w:rPr>
          <w:color w:val="1E1B1A"/>
        </w:rPr>
        <w:t>np</w:t>
      </w:r>
    </w:p>
    <w:p>
      <w:pPr>
        <w:pStyle w:val="15"/>
        <w:spacing w:before="0" w:line="248" w:lineRule="exact"/>
        <w:ind w:left="361"/>
      </w:pPr>
      <w:r>
        <w:rPr>
          <w:color w:val="7827A0"/>
        </w:rPr>
        <w:t>import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-5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7"/>
        </w:rPr>
        <w:t xml:space="preserve"> </w:t>
      </w:r>
      <w:r>
        <w:rPr>
          <w:color w:val="1E1B1A"/>
          <w:spacing w:val="-5"/>
        </w:rPr>
        <w:t>plt</w:t>
      </w:r>
    </w:p>
    <w:p>
      <w:pPr>
        <w:pStyle w:val="15"/>
        <w:ind w:left="361"/>
      </w:pPr>
      <w:r>
        <w:rPr>
          <w:color w:val="1E1B1A"/>
        </w:rPr>
        <w:t>%matplotlib</w:t>
      </w:r>
      <w:r>
        <w:rPr>
          <w:color w:val="1E1B1A"/>
          <w:spacing w:val="-9"/>
        </w:rPr>
        <w:t xml:space="preserve"> </w:t>
      </w:r>
      <w:r>
        <w:rPr>
          <w:color w:val="1E1B1A"/>
          <w:spacing w:val="-2"/>
        </w:rPr>
        <w:t>inline</w:t>
      </w:r>
    </w:p>
    <w:p>
      <w:pPr>
        <w:pStyle w:val="15"/>
        <w:spacing w:line="247" w:lineRule="auto"/>
        <w:ind w:left="361"/>
      </w:pPr>
      <w:r>
        <w:rPr>
          <w:color w:val="7827A0"/>
        </w:rPr>
        <w:t xml:space="preserve">from </w:t>
      </w:r>
      <w:r>
        <w:rPr>
          <w:color w:val="1E1B1A"/>
        </w:rPr>
        <w:t xml:space="preserve">scipy </w:t>
      </w:r>
      <w:r>
        <w:rPr>
          <w:color w:val="7827A0"/>
        </w:rPr>
        <w:t xml:space="preserve">import </w:t>
      </w:r>
      <w:r>
        <w:rPr>
          <w:color w:val="1E1B1A"/>
        </w:rPr>
        <w:t xml:space="preserve">stats </w:t>
      </w:r>
      <w:r>
        <w:rPr>
          <w:color w:val="1E1B1A"/>
          <w:spacing w:val="-2"/>
        </w:rPr>
        <w:t>file_path=</w:t>
      </w:r>
      <w:r>
        <w:rPr>
          <w:color w:val="007F00"/>
          <w:spacing w:val="-2"/>
        </w:rPr>
        <w:t xml:space="preserve">r"C:\Users\System21\Desktop\studentdata.csv" </w:t>
      </w:r>
      <w:r>
        <w:rPr>
          <w:color w:val="1E1B1A"/>
          <w:spacing w:val="-2"/>
        </w:rPr>
        <w:t>df=pd.read_csv(file_path)</w:t>
      </w:r>
    </w:p>
    <w:p>
      <w:pPr>
        <w:pStyle w:val="15"/>
        <w:spacing w:before="0" w:line="247" w:lineRule="exact"/>
        <w:ind w:left="361"/>
      </w:pPr>
      <w:r>
        <w:rPr>
          <w:color w:val="1E1B1A"/>
          <w:spacing w:val="-2"/>
        </w:rPr>
        <w:t>df.head(</w:t>
      </w:r>
      <w:r>
        <w:rPr>
          <w:color w:val="A95C00"/>
          <w:spacing w:val="-2"/>
        </w:rPr>
        <w:t>20</w:t>
      </w:r>
      <w:r>
        <w:rPr>
          <w:color w:val="1E1B1A"/>
          <w:spacing w:val="-2"/>
        </w:rPr>
        <w:t>)</w:t>
      </w:r>
    </w:p>
    <w:p>
      <w:pPr>
        <w:pStyle w:val="15"/>
        <w:spacing w:line="247" w:lineRule="exact"/>
        <w:sectPr>
          <w:type w:val="continuous"/>
          <w:pgSz w:w="12240" w:h="15840"/>
          <w:pgMar w:top="1440" w:right="1080" w:bottom="280" w:left="1080" w:header="720" w:footer="720" w:gutter="0"/>
          <w:docGrid w:linePitch="312" w:charSpace="0"/>
        </w:sectPr>
      </w:pPr>
    </w:p>
    <w:tbl>
      <w:tblPr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"/>
        <w:gridCol w:w="1128"/>
        <w:gridCol w:w="1987"/>
        <w:gridCol w:w="1855"/>
        <w:gridCol w:w="2252"/>
        <w:gridCol w:w="1260"/>
      </w:tblGrid>
      <w:tr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</w:rPr>
            </w:pPr>
          </w:p>
        </w:tc>
        <w:tc>
          <w:tcPr>
            <w:tcW w:w="1128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855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2252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260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</w:tr>
      <w:tr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spacing w:before="20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spacing w:before="20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spacing w:before="20"/>
              <w:ind w:right="727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spacing w:before="20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spacing w:before="20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70.0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>
        <w:trPr>
          <w:trHeight w:val="256"/>
        </w:trPr>
        <w:tc>
          <w:tcPr>
            <w:tcW w:w="101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</w:pPr>
            <w:r>
              <w:rPr>
                <w:spacing w:val="-5"/>
              </w:rPr>
              <w:t>19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69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</w:tbl>
    <w:p>
      <w:pPr>
        <w:pStyle w:val="15"/>
        <w:spacing w:before="9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52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165100</wp:posOffset>
                </wp:positionV>
                <wp:extent cx="3449955" cy="3413125"/>
                <wp:effectExtent l="0" t="0" r="0" b="0"/>
                <wp:wrapTopAndBottom/>
                <wp:docPr id="28" name="文本框 2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49955" cy="3413125"/>
                        </a:xfrm>
                        <a:prstGeom prst="rect"/>
                        <a:solidFill>
                          <a:srgbClr val="EDEDED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9">
                        <w:txbxContent>
                          <w:p>
                            <w:pPr>
                              <w:pStyle w:val="15"/>
                              <w:spacing w:before="21"/>
                              <w:ind w:left="5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Club_Join_Date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88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92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94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0" o:spid="_x0000_s30" fillcolor="#EDEDED" stroked="f" strokeweight="1.0pt" style="position:absolute;&#10;margin-left:72.0pt;&#10;margin-top:13.0pt;&#10;width:271.65pt;&#10;height:268.75pt;&#10;z-index:52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4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1"/>
                        <w:ind w:left="5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Club_Join_Date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88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92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3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6984" cy="8176295"/>
                <wp:effectExtent l="0" t="0" r="0" b="0"/>
                <wp:wrapNone/>
                <wp:docPr id="31" name="组合 3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2" name="组合 32"/>
                      <wpg:cNvGrpSpPr/>
                      <wpg:grpSpPr>
                        <a:xfrm rot="0">
                          <a:off x="0" y="0"/>
                          <a:ext cx="6076984" cy="8176295"/>
                          <a:chOff x="0" y="0"/>
                          <a:chExt cx="6076984" cy="81762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3" name="曲线 33"/>
                        <wps:cNvSpPr/>
                        <wps:spPr>
                          <a:xfrm rot="0">
                            <a:off x="0" y="0"/>
                            <a:ext cx="6076984" cy="817629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2"/>
                                </a:lnTo>
                                <a:lnTo>
                                  <a:pt x="0" y="12497"/>
                                </a:lnTo>
                                <a:lnTo>
                                  <a:pt x="0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12497"/>
                                </a:lnTo>
                                <a:lnTo>
                                  <a:pt x="21600" y="11732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4" name="曲线 34"/>
                        <wps:cNvSpPr/>
                        <wps:spPr>
                          <a:xfrm rot="0">
                            <a:off x="66600" y="4858358"/>
                            <a:ext cx="5636976" cy="325063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0631" y="20524"/>
                                </a:moveTo>
                                <a:lnTo>
                                  <a:pt x="0" y="20524"/>
                                </a:lnTo>
                                <a:lnTo>
                                  <a:pt x="0" y="21600"/>
                                </a:lnTo>
                                <a:lnTo>
                                  <a:pt x="20631" y="21600"/>
                                </a:lnTo>
                                <a:lnTo>
                                  <a:pt x="20631" y="20524"/>
                                </a:lnTo>
                              </a:path>
                              <a:path w="21600" h="21600">
                                <a:moveTo>
                                  <a:pt x="20631" y="19443"/>
                                </a:moveTo>
                                <a:lnTo>
                                  <a:pt x="0" y="19443"/>
                                </a:lnTo>
                                <a:lnTo>
                                  <a:pt x="0" y="20519"/>
                                </a:lnTo>
                                <a:lnTo>
                                  <a:pt x="20631" y="20519"/>
                                </a:lnTo>
                                <a:lnTo>
                                  <a:pt x="20631" y="19443"/>
                                </a:lnTo>
                              </a:path>
                              <a:path w="21600" h="21600">
                                <a:moveTo>
                                  <a:pt x="20631" y="18363"/>
                                </a:moveTo>
                                <a:lnTo>
                                  <a:pt x="0" y="18363"/>
                                </a:lnTo>
                                <a:lnTo>
                                  <a:pt x="0" y="19439"/>
                                </a:lnTo>
                                <a:lnTo>
                                  <a:pt x="20631" y="19439"/>
                                </a:lnTo>
                                <a:lnTo>
                                  <a:pt x="20631" y="18363"/>
                                </a:lnTo>
                              </a:path>
                              <a:path w="21600" h="21600">
                                <a:moveTo>
                                  <a:pt x="20631" y="17283"/>
                                </a:moveTo>
                                <a:lnTo>
                                  <a:pt x="0" y="17283"/>
                                </a:lnTo>
                                <a:lnTo>
                                  <a:pt x="0" y="18359"/>
                                </a:lnTo>
                                <a:lnTo>
                                  <a:pt x="20631" y="18359"/>
                                </a:lnTo>
                                <a:lnTo>
                                  <a:pt x="20631" y="17283"/>
                                </a:lnTo>
                              </a:path>
                              <a:path w="21600" h="21600">
                                <a:moveTo>
                                  <a:pt x="20631" y="16203"/>
                                </a:moveTo>
                                <a:lnTo>
                                  <a:pt x="0" y="16203"/>
                                </a:lnTo>
                                <a:lnTo>
                                  <a:pt x="0" y="17279"/>
                                </a:lnTo>
                                <a:lnTo>
                                  <a:pt x="20631" y="17279"/>
                                </a:lnTo>
                                <a:lnTo>
                                  <a:pt x="20631" y="16203"/>
                                </a:lnTo>
                              </a:path>
                              <a:path w="21600" h="21600">
                                <a:moveTo>
                                  <a:pt x="20631" y="15122"/>
                                </a:moveTo>
                                <a:lnTo>
                                  <a:pt x="0" y="15122"/>
                                </a:lnTo>
                                <a:lnTo>
                                  <a:pt x="0" y="16198"/>
                                </a:lnTo>
                                <a:lnTo>
                                  <a:pt x="20631" y="16198"/>
                                </a:lnTo>
                                <a:lnTo>
                                  <a:pt x="20631" y="15122"/>
                                </a:lnTo>
                              </a:path>
                              <a:path w="21600" h="21600">
                                <a:moveTo>
                                  <a:pt x="20631" y="14042"/>
                                </a:moveTo>
                                <a:lnTo>
                                  <a:pt x="0" y="14042"/>
                                </a:lnTo>
                                <a:lnTo>
                                  <a:pt x="0" y="15118"/>
                                </a:lnTo>
                                <a:lnTo>
                                  <a:pt x="20631" y="15118"/>
                                </a:lnTo>
                                <a:lnTo>
                                  <a:pt x="20631" y="14042"/>
                                </a:lnTo>
                              </a:path>
                              <a:path w="21600" h="21600">
                                <a:moveTo>
                                  <a:pt x="20631" y="12962"/>
                                </a:moveTo>
                                <a:lnTo>
                                  <a:pt x="0" y="12962"/>
                                </a:lnTo>
                                <a:lnTo>
                                  <a:pt x="0" y="14038"/>
                                </a:lnTo>
                                <a:lnTo>
                                  <a:pt x="20631" y="14038"/>
                                </a:lnTo>
                                <a:lnTo>
                                  <a:pt x="20631" y="12962"/>
                                </a:lnTo>
                              </a:path>
                              <a:path w="21600" h="21600">
                                <a:moveTo>
                                  <a:pt x="20631" y="11882"/>
                                </a:moveTo>
                                <a:lnTo>
                                  <a:pt x="0" y="11882"/>
                                </a:lnTo>
                                <a:lnTo>
                                  <a:pt x="0" y="12958"/>
                                </a:lnTo>
                                <a:lnTo>
                                  <a:pt x="20631" y="12958"/>
                                </a:lnTo>
                                <a:lnTo>
                                  <a:pt x="20631" y="11882"/>
                                </a:lnTo>
                              </a:path>
                              <a:path w="21600" h="21600">
                                <a:moveTo>
                                  <a:pt x="20631" y="10802"/>
                                </a:moveTo>
                                <a:lnTo>
                                  <a:pt x="0" y="10802"/>
                                </a:lnTo>
                                <a:lnTo>
                                  <a:pt x="0" y="11878"/>
                                </a:lnTo>
                                <a:lnTo>
                                  <a:pt x="20631" y="11878"/>
                                </a:lnTo>
                                <a:lnTo>
                                  <a:pt x="20631" y="10802"/>
                                </a:lnTo>
                              </a:path>
                              <a:path w="21600" h="21600">
                                <a:moveTo>
                                  <a:pt x="20631" y="9721"/>
                                </a:moveTo>
                                <a:lnTo>
                                  <a:pt x="0" y="9721"/>
                                </a:lnTo>
                                <a:lnTo>
                                  <a:pt x="0" y="10797"/>
                                </a:lnTo>
                                <a:lnTo>
                                  <a:pt x="20631" y="10797"/>
                                </a:lnTo>
                                <a:lnTo>
                                  <a:pt x="20631" y="9721"/>
                                </a:lnTo>
                              </a:path>
                              <a:path w="21600" h="21600">
                                <a:moveTo>
                                  <a:pt x="20631" y="8641"/>
                                </a:moveTo>
                                <a:lnTo>
                                  <a:pt x="0" y="8641"/>
                                </a:lnTo>
                                <a:lnTo>
                                  <a:pt x="0" y="9717"/>
                                </a:lnTo>
                                <a:lnTo>
                                  <a:pt x="20631" y="9717"/>
                                </a:lnTo>
                                <a:lnTo>
                                  <a:pt x="20631" y="8641"/>
                                </a:lnTo>
                              </a:path>
                              <a:path w="21600" h="21600">
                                <a:moveTo>
                                  <a:pt x="20631" y="7561"/>
                                </a:moveTo>
                                <a:lnTo>
                                  <a:pt x="0" y="7561"/>
                                </a:lnTo>
                                <a:lnTo>
                                  <a:pt x="0" y="8637"/>
                                </a:lnTo>
                                <a:lnTo>
                                  <a:pt x="20631" y="8637"/>
                                </a:lnTo>
                                <a:lnTo>
                                  <a:pt x="20631" y="7561"/>
                                </a:lnTo>
                              </a:path>
                              <a:path w="21600" h="21600">
                                <a:moveTo>
                                  <a:pt x="20631" y="6481"/>
                                </a:moveTo>
                                <a:lnTo>
                                  <a:pt x="0" y="6481"/>
                                </a:lnTo>
                                <a:lnTo>
                                  <a:pt x="0" y="7557"/>
                                </a:lnTo>
                                <a:lnTo>
                                  <a:pt x="20631" y="7557"/>
                                </a:lnTo>
                                <a:lnTo>
                                  <a:pt x="20631" y="6481"/>
                                </a:lnTo>
                              </a:path>
                              <a:path w="21600" h="21600">
                                <a:moveTo>
                                  <a:pt x="20631" y="5401"/>
                                </a:moveTo>
                                <a:lnTo>
                                  <a:pt x="0" y="5401"/>
                                </a:lnTo>
                                <a:lnTo>
                                  <a:pt x="0" y="6477"/>
                                </a:lnTo>
                                <a:lnTo>
                                  <a:pt x="20631" y="6477"/>
                                </a:lnTo>
                                <a:lnTo>
                                  <a:pt x="20631" y="5401"/>
                                </a:lnTo>
                              </a:path>
                              <a:path w="21600" h="21600">
                                <a:moveTo>
                                  <a:pt x="20631" y="4320"/>
                                </a:moveTo>
                                <a:lnTo>
                                  <a:pt x="0" y="4320"/>
                                </a:lnTo>
                                <a:lnTo>
                                  <a:pt x="0" y="5396"/>
                                </a:lnTo>
                                <a:lnTo>
                                  <a:pt x="20631" y="5396"/>
                                </a:lnTo>
                                <a:lnTo>
                                  <a:pt x="20631" y="4320"/>
                                </a:lnTo>
                              </a:path>
                              <a:path w="21600" h="21600">
                                <a:moveTo>
                                  <a:pt x="20631" y="3240"/>
                                </a:moveTo>
                                <a:lnTo>
                                  <a:pt x="0" y="3240"/>
                                </a:lnTo>
                                <a:lnTo>
                                  <a:pt x="0" y="4316"/>
                                </a:lnTo>
                                <a:lnTo>
                                  <a:pt x="20631" y="4316"/>
                                </a:lnTo>
                                <a:lnTo>
                                  <a:pt x="20631" y="3240"/>
                                </a:lnTo>
                              </a:path>
                              <a:path w="21600" h="21600">
                                <a:moveTo>
                                  <a:pt x="20631" y="2160"/>
                                </a:moveTo>
                                <a:lnTo>
                                  <a:pt x="0" y="2160"/>
                                </a:lnTo>
                                <a:lnTo>
                                  <a:pt x="0" y="3236"/>
                                </a:lnTo>
                                <a:lnTo>
                                  <a:pt x="20631" y="3236"/>
                                </a:lnTo>
                                <a:lnTo>
                                  <a:pt x="20631" y="2160"/>
                                </a:lnTo>
                              </a:path>
                              <a:path w="21600" h="21600">
                                <a:moveTo>
                                  <a:pt x="20631" y="1080"/>
                                </a:moveTo>
                                <a:lnTo>
                                  <a:pt x="0" y="1080"/>
                                </a:lnTo>
                                <a:lnTo>
                                  <a:pt x="0" y="2156"/>
                                </a:lnTo>
                                <a:lnTo>
                                  <a:pt x="20631" y="2156"/>
                                </a:lnTo>
                                <a:lnTo>
                                  <a:pt x="20631" y="108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5"/>
                                </a:lnTo>
                                <a:lnTo>
                                  <a:pt x="21600" y="1075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5" name="曲线 35"/>
                        <wps:cNvSpPr/>
                        <wps:spPr>
                          <a:xfrm rot="0">
                            <a:off x="600" y="600"/>
                            <a:ext cx="6076384" cy="817569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12069"/>
                                </a:lnTo>
                              </a:path>
                              <a:path w="21600" h="21600">
                                <a:moveTo>
                                  <a:pt x="6" y="12069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11733"/>
                                </a:moveTo>
                                <a:lnTo>
                                  <a:pt x="21595" y="12834"/>
                                </a:lnTo>
                              </a:path>
                              <a:path w="21600" h="21600">
                                <a:moveTo>
                                  <a:pt x="6" y="12834"/>
                                </a:moveTo>
                                <a:lnTo>
                                  <a:pt x="6" y="11733"/>
                                </a:lnTo>
                              </a:path>
                              <a:path w="21600" h="21600">
                                <a:moveTo>
                                  <a:pt x="21595" y="12498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12498"/>
                                </a:lnTo>
                              </a:path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12069"/>
                                </a:lnTo>
                              </a:path>
                              <a:path w="21600" h="21600">
                                <a:moveTo>
                                  <a:pt x="6" y="12069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11733"/>
                                </a:moveTo>
                                <a:lnTo>
                                  <a:pt x="21595" y="12834"/>
                                </a:lnTo>
                              </a:path>
                              <a:path w="21600" h="21600">
                                <a:moveTo>
                                  <a:pt x="6" y="12834"/>
                                </a:moveTo>
                                <a:lnTo>
                                  <a:pt x="6" y="11733"/>
                                </a:lnTo>
                              </a:path>
                              <a:path w="21600" h="21600">
                                <a:moveTo>
                                  <a:pt x="21595" y="12498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12498"/>
                                </a:lnTo>
                              </a:path>
                            </a:pathLst>
                          </a:custGeom>
                          <a:noFill/>
                          <a:ln w="3175" cmpd="sng" cap="flat">
                            <a:solidFill>
                              <a:srgbClr val="E2E2E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6" name="文本框 36"/>
                        <wps:cNvSpPr/>
                        <wps:spPr>
                          <a:xfrm rot="0">
                            <a:off x="404305" y="4858257"/>
                            <a:ext cx="3629050" cy="32518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7">
                          <w:txbxContent>
                            <w:p>
                              <w:pPr>
                                <w:tabs>
                                  <w:tab w:val="left" w:pos="1986"/>
                                  <w:tab w:val="left" w:pos="3046"/>
                                  <w:tab w:val="left" w:pos="5165"/>
                                </w:tabs>
                                <w:spacing w:before="21" w:line="247" w:lineRule="auto"/>
                                <w:ind w:left="1060" w:right="18" w:hanging="1060"/>
                              </w:pPr>
                              <w:r>
                                <w:rPr>
                                  <w:spacing w:val="-2"/>
                                </w:rPr>
                                <w:t>Math_Score\n</w:t>
                              </w:r>
                              <w:r>
                                <w:tab/>
                                <w:t>Reading_Score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 xml:space="preserve">Writing_Score </w:t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True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line="248" w:lineRule="exact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6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6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6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6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>
                              <w:pPr>
                                <w:tabs>
                                  <w:tab w:val="left" w:pos="3046"/>
                                  <w:tab w:val="left" w:pos="5032"/>
                                </w:tabs>
                                <w:spacing w:before="7" w:line="235" w:lineRule="exact"/>
                                <w:ind w:left="1059"/>
                              </w:pP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文本框 38"/>
                        <wps:cNvSpPr/>
                        <wps:spPr>
                          <a:xfrm rot="0">
                            <a:off x="4188858" y="4858257"/>
                            <a:ext cx="1274416" cy="32518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9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2"/>
                                </w:rPr>
                                <w:t>Placement_Score</w:t>
                              </w:r>
                            </w:p>
                            <w:p>
                              <w:pPr>
                                <w:spacing w:before="6" w:line="250" w:lineRule="atLeast"/>
                                <w:ind w:left="1324" w:right="18"/>
                                <w:jc w:val="both"/>
                              </w:pPr>
                              <w:r>
                                <w:rPr>
                                  <w:spacing w:val="-2"/>
                                </w:rPr>
                                <w:t>False False False False False False False False False False False False False False False False False False False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文本框 40"/>
                        <wps:cNvSpPr/>
                        <wps:spPr>
                          <a:xfrm rot="0">
                            <a:off x="5618577" y="4858257"/>
                            <a:ext cx="97101" cy="163201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1">
                          <w:txbxContent>
                            <w:p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文本框 42"/>
                        <wps:cNvSpPr/>
                        <wps:spPr>
                          <a:xfrm rot="0">
                            <a:off x="67900" y="5020859"/>
                            <a:ext cx="181002" cy="308923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3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18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4" o:spid="_x0000_s44" coordorigin="1335,1438" coordsize="9570,12876" style="position:absolute;&#10;margin-left:66.75pt;&#10;margin-top:71.95pt;&#10;width:478.5027pt;&#10;height:643.80273pt;&#10;z-index:-30;&#10;mso-position-horizontal:absolute;&#10;mso-position-horizontal-relative:page;&#10;mso-position-vertical:absolute;&#10;mso-position-vertical-relative:page;&#10;mso-wrap-distance-left:0.0pt;&#10;mso-wrap-distance-right:0.0pt;">
                <v:shape type="#_x0000_t0" id="曲线 45" o:spid="_x0000_s45" coordsize="9570,12876" path="m9570,l,l,6994l,7450l,12876l9570,12876l9570,7450l9570,6994l9570,l9570,xe" style="position:absolute;&#10;left:1335;&#10;top:1438;&#10;width:9570;&#10;height:12876;" fillcolor="#F4F4F4" stroked="f" strokeweight="1.0pt">
                  <v:stroke color="#000000"/>
                </v:shape>
                <v:shape type="#_x0000_t0" id="曲线 46" o:spid="_x0000_s46" coordsize="8877,5119" path="m8479,4864l,4864l,5119l8479,5119l8479,4864m8479,4608l,4608l,4863l8479,4863l8479,4608m8479,4352l,4352l,4607l8479,4607l8479,4352m8479,4096l,4096l,4351l8479,4351l8479,4096m8479,3840l,3840l,4095l8479,4095l8479,3840m8479,3584l,3584l,3839l8479,3839l8479,3584m8479,3328l,3328l,3583l8479,3583l8479,3328m8479,3072l,3072l,3327l8479,3327l8479,3072m8479,2816l,2816l,3071l8479,3071l8479,2816m8479,2560l,2560l,2815l8479,2815l8479,2560m8479,2304l,2304l,2559l8479,2559l8479,2304m8479,2048l,2048l,2303l8479,2303l8479,2048m8479,1792l,1792l,2047l8479,2047l8479,1792m8479,1536l,1536l,1791l8479,1791l8479,1536m8479,1280l,1280l,1535l8479,1535l8479,1280m8479,1024l,1024l,1279l8479,1279l8479,1024m8479,768l,768l,1023l8479,1023l8479,768m8479,512l,512l,767l8479,767l8479,512m8479,256l,256l,511l8479,511l8479,256m8877,l,l,255l8877,255l8877,e" style="position:absolute;&#10;left:1439;&#10;top:9089;&#10;width:8877;&#10;height:5119;" fillcolor="#EDEDED" stroked="f" strokeweight="1.0pt">
                  <v:stroke color="#000000"/>
                </v:shape>
                <v:shape type="#_x0000_t0" id="曲线 47" o:spid="_x0000_s47" coordsize="9569,12875" path="m,2l9569,2m9567,l9567,7194m3,7194l3,m9567,6994l9567,7650m3,7650l3,6994m9567,7450l9567,12875m9569,12873l,12873m3,12875l3,7450m,2l9569,2m9567,l9567,7194m3,7194l3,m9567,6994l9567,7650m3,7650l3,6994m9567,7450l9567,12875m9569,12873l,12873m3,12875l3,7450e" style="position:absolute;&#10;left:1335;&#10;top:1439;&#10;width:9569;&#10;height:12875;" filled="f" stroked="t" strokeweight="0.25pt">
                  <v:stroke color="#E2E2E2"/>
                </v:shape>
                <v:shape type="#_x0000_t202" id="文本框 48" o:spid="_x0000_s48" style="position:absolute;&#10;left:1971;&#10;top:9089;&#10;width:5715;&#10;height:5121;&#10;mso-wrap-style:square;" filled="f" stroked="f" strokeweight="1.0pt">
                  <v:textbox id="855" inset="0mm,0mm,0mm,0mm" o:insetmode="custom" style="layout-flow:horizontal;&#10;v-text-anchor:top;">
                    <w:txbxContent>
                      <w:p>
                        <w:pPr>
                          <w:tabs>
                            <w:tab w:val="left" w:pos="1986"/>
                            <w:tab w:val="left" w:pos="3046"/>
                            <w:tab w:val="left" w:pos="5165"/>
                          </w:tabs>
                          <w:spacing w:before="21" w:line="247" w:lineRule="auto"/>
                          <w:ind w:left="1060" w:right="18" w:hanging="1060"/>
                        </w:pPr>
                        <w:r>
                          <w:rPr>
                            <w:spacing w:val="-2"/>
                          </w:rPr>
                          <w:t>Math_Score\n</w:t>
                        </w:r>
                        <w:r>
                          <w:tab/>
                          <w:t>Reading_Score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 xml:space="preserve">Writing_Score </w:t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True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line="248" w:lineRule="exact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6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6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6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6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>
                        <w:pPr>
                          <w:tabs>
                            <w:tab w:val="left" w:pos="3046"/>
                            <w:tab w:val="left" w:pos="5032"/>
                          </w:tabs>
                          <w:spacing w:before="7" w:line="235" w:lineRule="exact"/>
                          <w:ind w:left="1059"/>
                        </w:pP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</w:txbxContent>
                  </v:textbox>
                  <v:stroke color="#000000"/>
                </v:shape>
                <v:shape type="#_x0000_t202" id="文本框 49" o:spid="_x0000_s49" style="position:absolute;&#10;left:7931;&#10;top:9089;&#10;width:2006;&#10;height:5121;&#10;mso-wrap-style:square;" filled="f" stroked="f" strokeweight="1.0pt">
                  <v:textbox id="856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2"/>
                          </w:rPr>
                          <w:t>Placement_Score</w:t>
                        </w:r>
                      </w:p>
                      <w:p>
                        <w:pPr>
                          <w:spacing w:before="6" w:line="250" w:lineRule="atLeast"/>
                          <w:ind w:left="1324" w:right="18"/>
                          <w:jc w:val="both"/>
                        </w:pPr>
                        <w:r>
                          <w:rPr>
                            <w:spacing w:val="-2"/>
                          </w:rPr>
                          <w:t>False False False False False False False False False False False False False False False False False False False</w:t>
                        </w:r>
                      </w:p>
                    </w:txbxContent>
                  </v:textbox>
                  <v:stroke color="#000000"/>
                </v:shape>
                <v:shape type="#_x0000_t202" id="文本框 50" o:spid="_x0000_s50" style="position:absolute;&#10;left:10183;&#10;top:9089;&#10;width:152;&#10;height:257;&#10;mso-wrap-style:square;" filled="f" stroked="f" strokeweight="1.0pt">
                  <v:textbox id="857" inset="0mm,0mm,0mm,0mm" o:insetmode="custom" style="layout-flow:horizontal;&#10;v-text-anchor:top;">
                    <w:txbxContent>
                      <w:p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  <v:stroke color="#000000"/>
                </v:shape>
                <v:shape type="#_x0000_t202" id="文本框 51" o:spid="_x0000_s51" style="position:absolute;&#10;left:1441;&#10;top:9345;&#10;width:285;&#10;height:4864;&#10;mso-wrap-style:square;" filled="f" stroked="f" strokeweight="1.0pt">
                  <v:textbox id="858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14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17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18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222"/>
        <w:ind w:left="361"/>
      </w:pPr>
      <w:r>
        <w:rPr>
          <w:color w:val="1E1B1A"/>
          <w:spacing w:val="-2"/>
        </w:rPr>
        <w:t>df.isnull()</w:t>
      </w:r>
    </w:p>
    <w:p>
      <w:pPr>
        <w:pStyle w:val="15"/>
        <w:sectPr>
          <w:pgSz w:w="12240" w:h="15840"/>
          <w:pgMar w:top="1420" w:right="1080" w:bottom="280" w:left="1080" w:header="720" w:footer="720" w:gutter="0"/>
          <w:docGrid w:linePitch="312" w:charSpace="0"/>
        </w:sectPr>
      </w:pPr>
    </w:p>
    <w:tbl>
      <w:tblPr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"/>
        <w:gridCol w:w="929"/>
        <w:gridCol w:w="1987"/>
        <w:gridCol w:w="1987"/>
        <w:gridCol w:w="2119"/>
        <w:gridCol w:w="1458"/>
      </w:tblGrid>
      <w:tr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2119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458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</w:tr>
      <w:tr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929" w:type="dxa"/>
            <w:shd w:val="clear" w:color="auto" w:fill="EDEDED"/>
          </w:tcPr>
          <w:p>
            <w:pPr>
              <w:pStyle w:val="17"/>
              <w:spacing w:before="20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19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spacing w:before="20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spacing w:before="20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spacing w:before="20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>
            <w:pPr>
              <w:pStyle w:val="17"/>
              <w:spacing w:before="20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929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929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21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929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929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23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929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24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929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929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929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  <w:tr>
        <w:trPr>
          <w:trHeight w:val="256"/>
        </w:trPr>
        <w:tc>
          <w:tcPr>
            <w:tcW w:w="101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29" w:type="dxa"/>
            <w:shd w:val="clear" w:color="auto" w:fill="EDEDED"/>
          </w:tcPr>
          <w:p>
            <w:pPr>
              <w:pStyle w:val="17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right="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ind w:right="131"/>
              <w:jc w:val="center"/>
            </w:pPr>
            <w:r>
              <w:rPr>
                <w:spacing w:val="-2"/>
              </w:rPr>
              <w:t>False</w:t>
            </w:r>
          </w:p>
        </w:tc>
        <w:tc>
          <w:tcPr>
            <w:tcW w:w="1458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2"/>
              </w:rPr>
              <w:t>False</w:t>
            </w:r>
          </w:p>
        </w:tc>
      </w:tr>
    </w:tbl>
    <w:p>
      <w:pPr>
        <w:pStyle w:val="15"/>
        <w:spacing w:before="12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53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167005</wp:posOffset>
                </wp:positionV>
                <wp:extent cx="3449955" cy="4876165"/>
                <wp:effectExtent l="0" t="0" r="0" b="0"/>
                <wp:wrapTopAndBottom/>
                <wp:docPr id="52" name="文本框 5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49955" cy="4876165"/>
                        </a:xfrm>
                        <a:prstGeom prst="rect"/>
                        <a:solidFill>
                          <a:srgbClr val="F4F4F4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53">
                        <w:txbxContent>
                          <w:p>
                            <w:pPr>
                              <w:pStyle w:val="15"/>
                              <w:spacing w:before="21"/>
                              <w:ind w:left="5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Club_Join_Date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3"/>
                                <w:tab w:val="left" w:pos="4769"/>
                              </w:tabs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False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54" o:spid="_x0000_s54" fillcolor="#F4F4F4" stroked="f" strokeweight="1.0pt" style="position:absolute;&#10;margin-left:72.0pt;&#10;margin-top:13.15pt;&#10;width:271.65pt;&#10;height:383.95pt;&#10;z-index:53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9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1"/>
                        <w:ind w:left="5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Club_Join_Date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tabs>
                          <w:tab w:val="left" w:pos="1723"/>
                          <w:tab w:val="left" w:pos="4769"/>
                        </w:tabs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False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4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6984" cy="8176295"/>
                <wp:effectExtent l="0" t="0" r="0" b="0"/>
                <wp:wrapNone/>
                <wp:docPr id="55" name="组合 5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6" name="组合 56"/>
                      <wpg:cNvGrpSpPr/>
                      <wpg:grpSpPr>
                        <a:xfrm rot="0">
                          <a:off x="0" y="0"/>
                          <a:ext cx="6076984" cy="8176295"/>
                          <a:chOff x="0" y="0"/>
                          <a:chExt cx="6076984" cy="81762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7" name="曲线 57"/>
                        <wps:cNvSpPr/>
                        <wps:spPr>
                          <a:xfrm rot="0">
                            <a:off x="0" y="0"/>
                            <a:ext cx="6076984" cy="817629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45"/>
                                </a:lnTo>
                                <a:lnTo>
                                  <a:pt x="0" y="18939"/>
                                </a:lnTo>
                                <a:lnTo>
                                  <a:pt x="0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18939"/>
                                </a:lnTo>
                                <a:lnTo>
                                  <a:pt x="21600" y="17745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8" name="曲线 58"/>
                        <wps:cNvSpPr/>
                        <wps:spPr>
                          <a:xfrm rot="0">
                            <a:off x="66600" y="7296785"/>
                            <a:ext cx="5636976" cy="812207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0631" y="17293"/>
                                </a:moveTo>
                                <a:lnTo>
                                  <a:pt x="0" y="17293"/>
                                </a:lnTo>
                                <a:lnTo>
                                  <a:pt x="0" y="21600"/>
                                </a:lnTo>
                                <a:lnTo>
                                  <a:pt x="20631" y="21600"/>
                                </a:lnTo>
                                <a:lnTo>
                                  <a:pt x="20631" y="17293"/>
                                </a:lnTo>
                              </a:path>
                              <a:path w="21600" h="21600">
                                <a:moveTo>
                                  <a:pt x="20631" y="12970"/>
                                </a:moveTo>
                                <a:lnTo>
                                  <a:pt x="0" y="12970"/>
                                </a:lnTo>
                                <a:lnTo>
                                  <a:pt x="0" y="17276"/>
                                </a:lnTo>
                                <a:lnTo>
                                  <a:pt x="20631" y="17276"/>
                                </a:lnTo>
                                <a:lnTo>
                                  <a:pt x="20631" y="12970"/>
                                </a:lnTo>
                              </a:path>
                              <a:path w="21600" h="21600">
                                <a:moveTo>
                                  <a:pt x="20631" y="8646"/>
                                </a:moveTo>
                                <a:lnTo>
                                  <a:pt x="0" y="8646"/>
                                </a:lnTo>
                                <a:lnTo>
                                  <a:pt x="0" y="12953"/>
                                </a:lnTo>
                                <a:lnTo>
                                  <a:pt x="20631" y="12953"/>
                                </a:lnTo>
                                <a:lnTo>
                                  <a:pt x="20631" y="8646"/>
                                </a:lnTo>
                              </a:path>
                              <a:path w="21600" h="21600">
                                <a:moveTo>
                                  <a:pt x="20631" y="4323"/>
                                </a:moveTo>
                                <a:lnTo>
                                  <a:pt x="0" y="4323"/>
                                </a:lnTo>
                                <a:lnTo>
                                  <a:pt x="0" y="8629"/>
                                </a:lnTo>
                                <a:lnTo>
                                  <a:pt x="20631" y="8629"/>
                                </a:lnTo>
                                <a:lnTo>
                                  <a:pt x="20631" y="4323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6"/>
                                </a:lnTo>
                                <a:lnTo>
                                  <a:pt x="21600" y="430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9" name="曲线 59"/>
                        <wps:cNvSpPr/>
                        <wps:spPr>
                          <a:xfrm rot="0">
                            <a:off x="600" y="600"/>
                            <a:ext cx="6076384" cy="817569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18081"/>
                                </a:lnTo>
                              </a:path>
                              <a:path w="21600" h="21600">
                                <a:moveTo>
                                  <a:pt x="6" y="18081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17746"/>
                                </a:moveTo>
                                <a:lnTo>
                                  <a:pt x="21595" y="19276"/>
                                </a:lnTo>
                              </a:path>
                              <a:path w="21600" h="21600">
                                <a:moveTo>
                                  <a:pt x="6" y="19276"/>
                                </a:moveTo>
                                <a:lnTo>
                                  <a:pt x="6" y="17746"/>
                                </a:lnTo>
                              </a:path>
                              <a:path w="21600" h="21600">
                                <a:moveTo>
                                  <a:pt x="21595" y="18940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18940"/>
                                </a:lnTo>
                              </a:path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18081"/>
                                </a:lnTo>
                              </a:path>
                              <a:path w="21600" h="21600">
                                <a:moveTo>
                                  <a:pt x="6" y="18081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17746"/>
                                </a:moveTo>
                                <a:lnTo>
                                  <a:pt x="21595" y="19276"/>
                                </a:lnTo>
                              </a:path>
                              <a:path w="21600" h="21600">
                                <a:moveTo>
                                  <a:pt x="6" y="19276"/>
                                </a:moveTo>
                                <a:lnTo>
                                  <a:pt x="6" y="17746"/>
                                </a:lnTo>
                              </a:path>
                              <a:path w="21600" h="21600">
                                <a:moveTo>
                                  <a:pt x="21595" y="18940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18940"/>
                                </a:lnTo>
                              </a:path>
                            </a:pathLst>
                          </a:custGeom>
                          <a:noFill/>
                          <a:ln w="3175" cmpd="sng" cap="flat">
                            <a:solidFill>
                              <a:srgbClr val="E2E2E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0" name="文本框 60"/>
                        <wps:cNvSpPr/>
                        <wps:spPr>
                          <a:xfrm rot="0">
                            <a:off x="404305" y="7296685"/>
                            <a:ext cx="3629050" cy="81341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1">
                          <w:txbxContent>
                            <w:p>
                              <w:pPr>
                                <w:tabs>
                                  <w:tab w:val="left" w:pos="1986"/>
                                </w:tabs>
                                <w:spacing w:before="21"/>
                              </w:pPr>
                              <w:r>
                                <w:rPr>
                                  <w:spacing w:val="-2"/>
                                </w:rPr>
                                <w:t>Math_Score\n</w:t>
                              </w:r>
                              <w:r>
                                <w:tab/>
                                <w:t>Reading_Score</w:t>
                              </w:r>
                              <w:r>
                                <w:rPr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Writing_Score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297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67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NaN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 w:line="235" w:lineRule="exact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文本框 62"/>
                        <wps:cNvSpPr/>
                        <wps:spPr>
                          <a:xfrm rot="0">
                            <a:off x="4188858" y="7296685"/>
                            <a:ext cx="1274416" cy="81341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3">
                          <w:txbxContent>
                            <w:p>
                              <w:pPr>
                                <w:spacing w:before="21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Placement_Score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文本框 64"/>
                        <wps:cNvSpPr/>
                        <wps:spPr>
                          <a:xfrm rot="0">
                            <a:off x="5618577" y="7296685"/>
                            <a:ext cx="97101" cy="163201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5">
                          <w:txbxContent>
                            <w:p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文本框 66"/>
                        <wps:cNvSpPr/>
                        <wps:spPr>
                          <a:xfrm rot="0">
                            <a:off x="67900" y="7459286"/>
                            <a:ext cx="97101" cy="65080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7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8" o:spid="_x0000_s68" coordorigin="1335,1438" coordsize="9570,12876" style="position:absolute;&#10;margin-left:66.75pt;&#10;margin-top:71.95pt;&#10;width:478.5027pt;&#10;height:643.80273pt;&#10;z-index:-29;&#10;mso-position-horizontal:absolute;&#10;mso-position-horizontal-relative:page;&#10;mso-position-vertical:absolute;&#10;mso-position-vertical-relative:page;&#10;mso-wrap-distance-left:0.0pt;&#10;mso-wrap-distance-right:0.0pt;">
                <v:shape type="#_x0000_t0" id="曲线 69" o:spid="_x0000_s69" coordsize="9570,12876" path="m9570,l,l,10578l,11290l,12876l9570,12876l9570,11290l9570,10578l9570,l9570,xe" style="position:absolute;&#10;left:1335;&#10;top:1438;&#10;width:9570;&#10;height:12876;" fillcolor="#F4F4F4" stroked="f" strokeweight="1.0pt">
                  <v:stroke color="#000000"/>
                </v:shape>
                <v:shape type="#_x0000_t0" id="曲线 70" o:spid="_x0000_s70" coordsize="8877,1279" path="m8479,1024l,1024l,1279l8479,1279l8479,1024m8479,768l,768l,1023l8479,1023l8479,768m8479,512l,512l,767l8479,767l8479,512m8479,256l,256l,511l8479,511l8479,256m8877,l,l,255l8877,255l8877,e" style="position:absolute;&#10;left:1439;&#10;top:12930;&#10;width:8877;&#10;height:1279;" fillcolor="#EDEDED" stroked="f" strokeweight="1.0pt">
                  <v:stroke color="#000000"/>
                </v:shape>
                <v:shape type="#_x0000_t0" id="曲线 71" o:spid="_x0000_s71" coordsize="9569,12875" path="m,2l9569,2m9567,l9567,10778m3,10778l3,m9567,10578l9567,11490m3,11490l3,10578m9567,11290l9567,12875m9569,12873l,12873m3,12875l3,11290m,2l9569,2m9567,l9567,10778m3,10778l3,m9567,10578l9567,11490m3,11490l3,10578m9567,11290l9567,12875m9569,12873l,12873m3,12875l3,11290e" style="position:absolute;&#10;left:1335;&#10;top:1439;&#10;width:9569;&#10;height:12875;" filled="f" stroked="t" strokeweight="0.25pt">
                  <v:stroke color="#E2E2E2"/>
                </v:shape>
                <v:shape type="#_x0000_t202" id="文本框 72" o:spid="_x0000_s72" style="position:absolute;&#10;left:1971;&#10;top:12929;&#10;width:5715;&#10;height:1280;&#10;mso-wrap-style:square;" filled="f" stroked="f" strokeweight="1.0pt">
                  <v:textbox id="860" inset="0mm,0mm,0mm,0mm" o:insetmode="custom" style="layout-flow:horizontal;&#10;v-text-anchor:top;">
                    <w:txbxContent>
                      <w:p>
                        <w:pPr>
                          <w:tabs>
                            <w:tab w:val="left" w:pos="1986"/>
                          </w:tabs>
                          <w:spacing w:before="21"/>
                        </w:pPr>
                        <w:r>
                          <w:rPr>
                            <w:spacing w:val="-2"/>
                          </w:rPr>
                          <w:t>Math_Score\n</w:t>
                        </w:r>
                        <w:r>
                          <w:tab/>
                          <w:t>Reading_Score</w:t>
                        </w:r>
                        <w:r>
                          <w:rPr>
                            <w:spacing w:val="54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Writing_Score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297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67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NaN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 w:line="235" w:lineRule="exact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71.0</w:t>
                        </w:r>
                      </w:p>
                    </w:txbxContent>
                  </v:textbox>
                  <v:stroke color="#000000"/>
                </v:shape>
                <v:shape type="#_x0000_t202" id="文本框 73" o:spid="_x0000_s73" style="position:absolute;&#10;left:7931;&#10;top:12929;&#10;width:2006;&#10;height:1280;&#10;mso-wrap-style:square;" filled="f" stroked="f" strokeweight="1.0pt">
                  <v:textbox id="861" inset="0mm,0mm,0mm,0mm" o:insetmode="custom" style="layout-flow:horizontal;&#10;v-text-anchor:top;">
                    <w:txbxContent>
                      <w:p>
                        <w:pPr>
                          <w:spacing w:before="21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Placement_Score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 w:line="235" w:lineRule="exact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</w:txbxContent>
                  </v:textbox>
                  <v:stroke color="#000000"/>
                </v:shape>
                <v:shape type="#_x0000_t202" id="文本框 74" o:spid="_x0000_s74" style="position:absolute;&#10;left:10183;&#10;top:12929;&#10;width:152;&#10;height:257;&#10;mso-wrap-style:square;" filled="f" stroked="f" strokeweight="1.0pt">
                  <v:textbox id="862" inset="0mm,0mm,0mm,0mm" o:insetmode="custom" style="layout-flow:horizontal;&#10;v-text-anchor:top;">
                    <w:txbxContent>
                      <w:p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  <v:stroke color="#000000"/>
                </v:shape>
                <v:shape type="#_x0000_t202" id="文本框 75" o:spid="_x0000_s75" style="position:absolute;&#10;left:1441;&#10;top:13185;&#10;width:152;&#10;height:1024;&#10;mso-wrap-style:square;" filled="f" stroked="f" strokeweight="1.0pt">
                  <v:textbox id="863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222" w:line="247" w:lineRule="auto"/>
        <w:ind w:left="361" w:right="2913"/>
      </w:pPr>
      <w:r>
        <w:rPr>
          <w:color w:val="1E1B1A"/>
        </w:rPr>
        <w:t>series1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pd.notnull(df[</w:t>
      </w:r>
      <w:r>
        <w:rPr>
          <w:color w:val="007F00"/>
        </w:rPr>
        <w:t>"Reading_Score"</w:t>
      </w:r>
      <w:r>
        <w:rPr>
          <w:color w:val="1E1B1A"/>
        </w:rPr>
        <w:t xml:space="preserve">]) </w:t>
      </w:r>
      <w:r>
        <w:rPr>
          <w:color w:val="1E1B1A"/>
          <w:spacing w:val="-2"/>
        </w:rPr>
        <w:t>df[series1]</w:t>
      </w:r>
    </w:p>
    <w:p>
      <w:pPr>
        <w:pStyle w:val="15"/>
        <w:spacing w:line="247" w:lineRule="auto"/>
        <w:sectPr>
          <w:pgSz w:w="12240" w:h="15840"/>
          <w:pgMar w:top="1420" w:right="1080" w:bottom="280" w:left="1080" w:header="720" w:footer="720" w:gutter="0"/>
          <w:docGrid w:linePitch="312" w:charSpace="0"/>
        </w:sectPr>
      </w:pPr>
    </w:p>
    <w:tbl>
      <w:tblPr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"/>
        <w:gridCol w:w="1128"/>
        <w:gridCol w:w="1987"/>
        <w:gridCol w:w="1855"/>
        <w:gridCol w:w="2252"/>
        <w:gridCol w:w="1260"/>
      </w:tblGrid>
      <w:tr>
        <w:trPr>
          <w:trHeight w:val="102"/>
        </w:trPr>
        <w:tc>
          <w:tcPr>
            <w:tcW w:w="101" w:type="dxa"/>
            <w:vMerge w:val="restart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</w:rPr>
            </w:pPr>
          </w:p>
        </w:tc>
        <w:tc>
          <w:tcPr>
            <w:tcW w:w="1128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987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855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2252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260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</w:tr>
      <w:tr>
        <w:trPr>
          <w:trHeight w:val="254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spacing w:before="20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4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spacing w:before="20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spacing w:before="20"/>
              <w:ind w:right="727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spacing w:before="20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spacing w:before="20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60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79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70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79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9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79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72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72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73.0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74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11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63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69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13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74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66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70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14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65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71.0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70.0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19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69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79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76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21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23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62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71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24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78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73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73.0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6"/>
        </w:trPr>
        <w:tc>
          <w:tcPr>
            <w:tcW w:w="101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</w:tbl>
    <w:p>
      <w:pPr>
        <w:pStyle w:val="15"/>
        <w:spacing w:before="21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54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3449955" cy="3738245"/>
                <wp:effectExtent l="0" t="0" r="0" b="0"/>
                <wp:wrapTopAndBottom/>
                <wp:docPr id="76" name="文本框 7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49955" cy="3738245"/>
                        </a:xfrm>
                        <a:prstGeom prst="rect"/>
                        <a:solidFill>
                          <a:srgbClr val="EDEDED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77">
                        <w:txbxContent>
                          <w:p>
                            <w:pPr>
                              <w:pStyle w:val="15"/>
                              <w:spacing w:before="21"/>
                              <w:ind w:left="5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Club_Join_Date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88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92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94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77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78" o:spid="_x0000_s78" fillcolor="#EDEDED" stroked="f" strokeweight="1.0pt" style="position:absolute;&#10;margin-left:72.0pt;&#10;margin-top:13.6pt;&#10;width:271.65pt;&#10;height:294.35pt;&#10;z-index:54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64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1"/>
                        <w:ind w:left="5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Club_Join_Date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88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92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94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5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6949" cy="8084819"/>
                <wp:effectExtent l="0" t="0" r="0" b="0"/>
                <wp:wrapNone/>
                <wp:docPr id="79" name="曲线 7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6949" cy="808481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80" o:spid="_x0000_s80" fillcolor="#F4F4F4" stroked="f" strokeweight="1.0pt" coordsize="9570,12731" path="m9569,l,l,12731l9569,12731l9569,l9569,xe" style="position:absolute;&#10;margin-left:66.75pt;&#10;margin-top:71.95pt;&#10;width:478.5pt;&#10;height:636.6pt;&#10;z-index:-28;&#10;mso-position-horizontal:absolute;&#10;mso-position-horizontal-relative:page;&#10;mso-position-vertical:absolute;&#10;mso-position-vertical-relative:page;&#10;mso-wrap-distance-left:0.0pt;&#10;mso-wrap-distance-right:0.0pt;">
                <v:stroke color="#000000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6" behindDoc="1" locked="0" layoutInCell="1" hidden="0" allowOverlap="1">
                <wp:simplePos x="0" y="0"/>
                <wp:positionH relativeFrom="page">
                  <wp:posOffset>848360</wp:posOffset>
                </wp:positionH>
                <wp:positionV relativeFrom="page">
                  <wp:posOffset>914400</wp:posOffset>
                </wp:positionV>
                <wp:extent cx="6076315" cy="8084184"/>
                <wp:effectExtent l="0" t="0" r="0" b="0"/>
                <wp:wrapNone/>
                <wp:docPr id="81" name="曲线 8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6315" cy="8084184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5"/>
                              </a:moveTo>
                              <a:lnTo>
                                <a:pt x="21600" y="5"/>
                              </a:lnTo>
                            </a:path>
                            <a:path w="21600" h="21600">
                              <a:moveTo>
                                <a:pt x="21595" y="0"/>
                              </a:moveTo>
                              <a:lnTo>
                                <a:pt x="21595" y="21600"/>
                              </a:lnTo>
                            </a:path>
                            <a:path w="21600" h="21600">
                              <a:moveTo>
                                <a:pt x="21600" y="21596"/>
                              </a:moveTo>
                              <a:lnTo>
                                <a:pt x="0" y="21596"/>
                              </a:lnTo>
                            </a:path>
                            <a:path w="21600" h="21600">
                              <a:moveTo>
                                <a:pt x="6" y="21600"/>
                              </a:moveTo>
                              <a:lnTo>
                                <a:pt x="6" y="0"/>
                              </a:lnTo>
                            </a:path>
                            <a:path w="21600" h="21600">
                              <a:moveTo>
                                <a:pt x="0" y="5"/>
                              </a:moveTo>
                              <a:lnTo>
                                <a:pt x="21600" y="5"/>
                              </a:lnTo>
                            </a:path>
                            <a:path w="21600" h="21600">
                              <a:moveTo>
                                <a:pt x="21595" y="0"/>
                              </a:moveTo>
                              <a:lnTo>
                                <a:pt x="21595" y="21600"/>
                              </a:lnTo>
                            </a:path>
                            <a:path w="21600" h="21600">
                              <a:moveTo>
                                <a:pt x="21600" y="21596"/>
                              </a:moveTo>
                              <a:lnTo>
                                <a:pt x="0" y="21596"/>
                              </a:lnTo>
                            </a:path>
                            <a:path w="21600" h="21600">
                              <a:moveTo>
                                <a:pt x="6" y="21600"/>
                              </a:move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82" o:spid="_x0000_s82" filled="f" stroked="t" strokeweight="0.25pt" coordsize="9569,12730" path="m,2l9569,2m9567,l9567,12730m9569,12729l,12729m3,12730l3,m,2l9569,2m9567,l9567,12730m9569,12729l,12729m3,12730l3,e" style="position:absolute;&#10;margin-left:66.8pt;&#10;margin-top:72.0pt;&#10;width:478.45004pt;&#10;height:636.55pt;&#10;z-index:-27;&#10;mso-position-horizontal:absolute;&#10;mso-position-horizontal-relative:page;&#10;mso-position-vertical:absolute;&#10;mso-position-vertical-relative:page;&#10;mso-wrap-distance-left:0.0pt;&#10;mso-wrap-distance-right:0.0pt;">
                <v:stroke color="#E2E2E2"/>
              </v:shape>
            </w:pict>
          </mc:Fallback>
        </mc:AlternateContent>
      </w:r>
    </w:p>
    <w:p>
      <w:pPr>
        <w:pStyle w:val="15"/>
        <w:rPr>
          <w:sz w:val="20"/>
        </w:rPr>
        <w:sectPr>
          <w:pgSz w:w="12240" w:h="15840"/>
          <w:pgMar w:top="1420" w:right="1080" w:bottom="280" w:left="1080" w:header="720" w:footer="720" w:gutter="0"/>
          <w:docGrid w:linePitch="312" w:charSpace="0"/>
        </w:sectPr>
      </w:pPr>
    </w:p>
    <w:tbl>
      <w:tblPr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"/>
        <w:gridCol w:w="1062"/>
        <w:gridCol w:w="2716"/>
        <w:gridCol w:w="1657"/>
      </w:tblGrid>
      <w:tr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</w:rPr>
            </w:pPr>
          </w:p>
        </w:tc>
        <w:tc>
          <w:tcPr>
            <w:tcW w:w="1062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2716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65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</w:tr>
      <w:tr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spacing w:before="20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22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spacing w:before="20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spacing w:before="20"/>
              <w:jc w:val="right"/>
            </w:pPr>
            <w:r>
              <w:rPr>
                <w:spacing w:val="-5"/>
              </w:rPr>
              <w:t>89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23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jc w:val="right"/>
            </w:pPr>
            <w:r>
              <w:rPr>
                <w:spacing w:val="-5"/>
              </w:rPr>
              <w:t>77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24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jc w:val="right"/>
            </w:pPr>
            <w:r>
              <w:rPr>
                <w:spacing w:val="-5"/>
              </w:rPr>
              <w:t>85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25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jc w:val="right"/>
            </w:pPr>
            <w:r>
              <w:rPr>
                <w:spacing w:val="-5"/>
              </w:rPr>
              <w:t>84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26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jc w:val="right"/>
            </w:pPr>
            <w:r>
              <w:rPr>
                <w:spacing w:val="-5"/>
              </w:rPr>
              <w:t>84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27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jc w:val="right"/>
            </w:pPr>
            <w:r>
              <w:rPr>
                <w:spacing w:val="-5"/>
              </w:rPr>
              <w:t>84</w:t>
            </w:r>
          </w:p>
        </w:tc>
      </w:tr>
      <w:tr>
        <w:trPr>
          <w:trHeight w:val="256"/>
        </w:trPr>
        <w:tc>
          <w:tcPr>
            <w:tcW w:w="101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jc w:val="right"/>
            </w:pPr>
            <w:r>
              <w:rPr>
                <w:spacing w:val="-5"/>
              </w:rPr>
              <w:t>97</w:t>
            </w:r>
          </w:p>
        </w:tc>
      </w:tr>
    </w:tbl>
    <w:p>
      <w:pPr>
        <w:pStyle w:val="15"/>
        <w:spacing w:before="249"/>
        <w:ind w:left="361"/>
      </w:pPr>
      <w:r>
        <mc:AlternateContent>
          <mc:Choice Requires="wps">
            <w:drawing>
              <wp:anchor distT="0" distB="0" distL="0" distR="0" simplePos="0" relativeHeight="7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6984" cy="8105174"/>
                <wp:effectExtent l="0" t="0" r="0" b="0"/>
                <wp:wrapNone/>
                <wp:docPr id="83" name="组合 8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4" name="组合 84"/>
                      <wpg:cNvGrpSpPr/>
                      <wpg:grpSpPr>
                        <a:xfrm rot="0">
                          <a:off x="0" y="0"/>
                          <a:ext cx="6076984" cy="8105174"/>
                          <a:chOff x="0" y="0"/>
                          <a:chExt cx="6076984" cy="810517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5" name="曲线 85"/>
                        <wps:cNvSpPr/>
                        <wps:spPr>
                          <a:xfrm rot="0">
                            <a:off x="0" y="0"/>
                            <a:ext cx="6076984" cy="810517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10"/>
                                </a:lnTo>
                                <a:lnTo>
                                  <a:pt x="0" y="3211"/>
                                </a:lnTo>
                                <a:lnTo>
                                  <a:pt x="0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321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6" name="曲线 86"/>
                        <wps:cNvSpPr/>
                        <wps:spPr>
                          <a:xfrm rot="0">
                            <a:off x="66600" y="2851727"/>
                            <a:ext cx="5636976" cy="487624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0631" y="20882"/>
                                </a:moveTo>
                                <a:lnTo>
                                  <a:pt x="0" y="20882"/>
                                </a:lnTo>
                                <a:lnTo>
                                  <a:pt x="0" y="21600"/>
                                </a:lnTo>
                                <a:lnTo>
                                  <a:pt x="20631" y="21600"/>
                                </a:lnTo>
                                <a:lnTo>
                                  <a:pt x="20631" y="20882"/>
                                </a:lnTo>
                              </a:path>
                              <a:path w="21600" h="21600">
                                <a:moveTo>
                                  <a:pt x="20631" y="20162"/>
                                </a:moveTo>
                                <a:lnTo>
                                  <a:pt x="0" y="20162"/>
                                </a:lnTo>
                                <a:lnTo>
                                  <a:pt x="0" y="20879"/>
                                </a:lnTo>
                                <a:lnTo>
                                  <a:pt x="20631" y="20879"/>
                                </a:lnTo>
                                <a:lnTo>
                                  <a:pt x="20631" y="20162"/>
                                </a:lnTo>
                              </a:path>
                              <a:path w="21600" h="21600">
                                <a:moveTo>
                                  <a:pt x="20631" y="19442"/>
                                </a:moveTo>
                                <a:lnTo>
                                  <a:pt x="0" y="19442"/>
                                </a:lnTo>
                                <a:lnTo>
                                  <a:pt x="0" y="20159"/>
                                </a:lnTo>
                                <a:lnTo>
                                  <a:pt x="20631" y="20159"/>
                                </a:lnTo>
                                <a:lnTo>
                                  <a:pt x="20631" y="19442"/>
                                </a:lnTo>
                              </a:path>
                              <a:path w="21600" h="21600">
                                <a:moveTo>
                                  <a:pt x="20631" y="18722"/>
                                </a:moveTo>
                                <a:lnTo>
                                  <a:pt x="0" y="18722"/>
                                </a:lnTo>
                                <a:lnTo>
                                  <a:pt x="0" y="19439"/>
                                </a:lnTo>
                                <a:lnTo>
                                  <a:pt x="20631" y="19439"/>
                                </a:lnTo>
                                <a:lnTo>
                                  <a:pt x="20631" y="18722"/>
                                </a:lnTo>
                              </a:path>
                              <a:path w="21600" h="21600">
                                <a:moveTo>
                                  <a:pt x="20631" y="18002"/>
                                </a:moveTo>
                                <a:lnTo>
                                  <a:pt x="0" y="18002"/>
                                </a:lnTo>
                                <a:lnTo>
                                  <a:pt x="0" y="18719"/>
                                </a:lnTo>
                                <a:lnTo>
                                  <a:pt x="20631" y="18719"/>
                                </a:lnTo>
                                <a:lnTo>
                                  <a:pt x="20631" y="18002"/>
                                </a:lnTo>
                              </a:path>
                              <a:path w="21600" h="21600">
                                <a:moveTo>
                                  <a:pt x="20631" y="17282"/>
                                </a:moveTo>
                                <a:lnTo>
                                  <a:pt x="0" y="17282"/>
                                </a:lnTo>
                                <a:lnTo>
                                  <a:pt x="0" y="17999"/>
                                </a:lnTo>
                                <a:lnTo>
                                  <a:pt x="20631" y="17999"/>
                                </a:lnTo>
                                <a:lnTo>
                                  <a:pt x="20631" y="17282"/>
                                </a:lnTo>
                              </a:path>
                              <a:path w="21600" h="21600">
                                <a:moveTo>
                                  <a:pt x="20631" y="16562"/>
                                </a:moveTo>
                                <a:lnTo>
                                  <a:pt x="0" y="16562"/>
                                </a:lnTo>
                                <a:lnTo>
                                  <a:pt x="0" y="17279"/>
                                </a:lnTo>
                                <a:lnTo>
                                  <a:pt x="20631" y="17279"/>
                                </a:lnTo>
                                <a:lnTo>
                                  <a:pt x="20631" y="16562"/>
                                </a:lnTo>
                              </a:path>
                              <a:path w="21600" h="21600">
                                <a:moveTo>
                                  <a:pt x="20631" y="15842"/>
                                </a:moveTo>
                                <a:lnTo>
                                  <a:pt x="0" y="15842"/>
                                </a:lnTo>
                                <a:lnTo>
                                  <a:pt x="0" y="16559"/>
                                </a:lnTo>
                                <a:lnTo>
                                  <a:pt x="20631" y="16559"/>
                                </a:lnTo>
                                <a:lnTo>
                                  <a:pt x="20631" y="15842"/>
                                </a:lnTo>
                              </a:path>
                              <a:path w="21600" h="21600">
                                <a:moveTo>
                                  <a:pt x="20631" y="15121"/>
                                </a:moveTo>
                                <a:lnTo>
                                  <a:pt x="0" y="15121"/>
                                </a:lnTo>
                                <a:lnTo>
                                  <a:pt x="0" y="15839"/>
                                </a:lnTo>
                                <a:lnTo>
                                  <a:pt x="20631" y="15839"/>
                                </a:lnTo>
                                <a:lnTo>
                                  <a:pt x="20631" y="15121"/>
                                </a:lnTo>
                              </a:path>
                              <a:path w="21600" h="21600">
                                <a:moveTo>
                                  <a:pt x="20631" y="14401"/>
                                </a:moveTo>
                                <a:lnTo>
                                  <a:pt x="0" y="14401"/>
                                </a:lnTo>
                                <a:lnTo>
                                  <a:pt x="0" y="15119"/>
                                </a:lnTo>
                                <a:lnTo>
                                  <a:pt x="20631" y="15119"/>
                                </a:lnTo>
                                <a:lnTo>
                                  <a:pt x="20631" y="14401"/>
                                </a:lnTo>
                              </a:path>
                              <a:path w="21600" h="21600">
                                <a:moveTo>
                                  <a:pt x="20631" y="13681"/>
                                </a:moveTo>
                                <a:lnTo>
                                  <a:pt x="0" y="13681"/>
                                </a:lnTo>
                                <a:lnTo>
                                  <a:pt x="0" y="14399"/>
                                </a:lnTo>
                                <a:lnTo>
                                  <a:pt x="20631" y="14399"/>
                                </a:lnTo>
                                <a:lnTo>
                                  <a:pt x="20631" y="13681"/>
                                </a:lnTo>
                              </a:path>
                              <a:path w="21600" h="21600">
                                <a:moveTo>
                                  <a:pt x="20631" y="12961"/>
                                </a:moveTo>
                                <a:lnTo>
                                  <a:pt x="0" y="12961"/>
                                </a:lnTo>
                                <a:lnTo>
                                  <a:pt x="0" y="13678"/>
                                </a:lnTo>
                                <a:lnTo>
                                  <a:pt x="20631" y="13678"/>
                                </a:lnTo>
                                <a:lnTo>
                                  <a:pt x="20631" y="12961"/>
                                </a:lnTo>
                              </a:path>
                              <a:path w="21600" h="21600">
                                <a:moveTo>
                                  <a:pt x="20631" y="12241"/>
                                </a:moveTo>
                                <a:lnTo>
                                  <a:pt x="0" y="12241"/>
                                </a:lnTo>
                                <a:lnTo>
                                  <a:pt x="0" y="12958"/>
                                </a:lnTo>
                                <a:lnTo>
                                  <a:pt x="20631" y="12958"/>
                                </a:lnTo>
                                <a:lnTo>
                                  <a:pt x="20631" y="12241"/>
                                </a:lnTo>
                              </a:path>
                              <a:path w="21600" h="21600">
                                <a:moveTo>
                                  <a:pt x="20631" y="11521"/>
                                </a:moveTo>
                                <a:lnTo>
                                  <a:pt x="0" y="11521"/>
                                </a:lnTo>
                                <a:lnTo>
                                  <a:pt x="0" y="12238"/>
                                </a:lnTo>
                                <a:lnTo>
                                  <a:pt x="20631" y="12238"/>
                                </a:lnTo>
                                <a:lnTo>
                                  <a:pt x="20631" y="11521"/>
                                </a:lnTo>
                              </a:path>
                              <a:path w="21600" h="21600">
                                <a:moveTo>
                                  <a:pt x="20631" y="10801"/>
                                </a:moveTo>
                                <a:lnTo>
                                  <a:pt x="0" y="10801"/>
                                </a:lnTo>
                                <a:lnTo>
                                  <a:pt x="0" y="11518"/>
                                </a:lnTo>
                                <a:lnTo>
                                  <a:pt x="20631" y="11518"/>
                                </a:lnTo>
                                <a:lnTo>
                                  <a:pt x="20631" y="10801"/>
                                </a:lnTo>
                              </a:path>
                              <a:path w="21600" h="21600">
                                <a:moveTo>
                                  <a:pt x="20631" y="10081"/>
                                </a:moveTo>
                                <a:lnTo>
                                  <a:pt x="0" y="10081"/>
                                </a:lnTo>
                                <a:lnTo>
                                  <a:pt x="0" y="10798"/>
                                </a:lnTo>
                                <a:lnTo>
                                  <a:pt x="20631" y="10798"/>
                                </a:lnTo>
                                <a:lnTo>
                                  <a:pt x="20631" y="10081"/>
                                </a:lnTo>
                              </a:path>
                              <a:path w="21600" h="21600">
                                <a:moveTo>
                                  <a:pt x="20631" y="9361"/>
                                </a:moveTo>
                                <a:lnTo>
                                  <a:pt x="0" y="9361"/>
                                </a:lnTo>
                                <a:lnTo>
                                  <a:pt x="0" y="10078"/>
                                </a:lnTo>
                                <a:lnTo>
                                  <a:pt x="20631" y="10078"/>
                                </a:lnTo>
                                <a:lnTo>
                                  <a:pt x="20631" y="9361"/>
                                </a:lnTo>
                              </a:path>
                              <a:path w="21600" h="21600">
                                <a:moveTo>
                                  <a:pt x="20631" y="8641"/>
                                </a:moveTo>
                                <a:lnTo>
                                  <a:pt x="0" y="8641"/>
                                </a:lnTo>
                                <a:lnTo>
                                  <a:pt x="0" y="9358"/>
                                </a:lnTo>
                                <a:lnTo>
                                  <a:pt x="20631" y="9358"/>
                                </a:lnTo>
                                <a:lnTo>
                                  <a:pt x="20631" y="8641"/>
                                </a:lnTo>
                              </a:path>
                              <a:path w="21600" h="21600">
                                <a:moveTo>
                                  <a:pt x="20631" y="7921"/>
                                </a:moveTo>
                                <a:lnTo>
                                  <a:pt x="0" y="7921"/>
                                </a:lnTo>
                                <a:lnTo>
                                  <a:pt x="0" y="8638"/>
                                </a:lnTo>
                                <a:lnTo>
                                  <a:pt x="20631" y="8638"/>
                                </a:lnTo>
                                <a:lnTo>
                                  <a:pt x="20631" y="7921"/>
                                </a:lnTo>
                              </a:path>
                              <a:path w="21600" h="21600">
                                <a:moveTo>
                                  <a:pt x="20631" y="7200"/>
                                </a:moveTo>
                                <a:lnTo>
                                  <a:pt x="0" y="7200"/>
                                </a:lnTo>
                                <a:lnTo>
                                  <a:pt x="0" y="7918"/>
                                </a:lnTo>
                                <a:lnTo>
                                  <a:pt x="20631" y="7918"/>
                                </a:lnTo>
                                <a:lnTo>
                                  <a:pt x="20631" y="7200"/>
                                </a:lnTo>
                              </a:path>
                              <a:path w="21600" h="21600">
                                <a:moveTo>
                                  <a:pt x="20631" y="6480"/>
                                </a:moveTo>
                                <a:lnTo>
                                  <a:pt x="0" y="6480"/>
                                </a:lnTo>
                                <a:lnTo>
                                  <a:pt x="0" y="7198"/>
                                </a:lnTo>
                                <a:lnTo>
                                  <a:pt x="20631" y="7198"/>
                                </a:lnTo>
                                <a:lnTo>
                                  <a:pt x="20631" y="6480"/>
                                </a:lnTo>
                              </a:path>
                              <a:path w="21600" h="21600">
                                <a:moveTo>
                                  <a:pt x="20631" y="5760"/>
                                </a:moveTo>
                                <a:lnTo>
                                  <a:pt x="0" y="5760"/>
                                </a:lnTo>
                                <a:lnTo>
                                  <a:pt x="0" y="6478"/>
                                </a:lnTo>
                                <a:lnTo>
                                  <a:pt x="20631" y="6478"/>
                                </a:lnTo>
                                <a:lnTo>
                                  <a:pt x="20631" y="5760"/>
                                </a:lnTo>
                              </a:path>
                              <a:path w="21600" h="21600">
                                <a:moveTo>
                                  <a:pt x="20631" y="5040"/>
                                </a:moveTo>
                                <a:lnTo>
                                  <a:pt x="0" y="5040"/>
                                </a:lnTo>
                                <a:lnTo>
                                  <a:pt x="0" y="5757"/>
                                </a:lnTo>
                                <a:lnTo>
                                  <a:pt x="20631" y="5757"/>
                                </a:lnTo>
                                <a:lnTo>
                                  <a:pt x="20631" y="5040"/>
                                </a:lnTo>
                              </a:path>
                              <a:path w="21600" h="21600">
                                <a:moveTo>
                                  <a:pt x="20631" y="4320"/>
                                </a:moveTo>
                                <a:lnTo>
                                  <a:pt x="0" y="4320"/>
                                </a:lnTo>
                                <a:lnTo>
                                  <a:pt x="0" y="5037"/>
                                </a:lnTo>
                                <a:lnTo>
                                  <a:pt x="20631" y="5037"/>
                                </a:lnTo>
                                <a:lnTo>
                                  <a:pt x="20631" y="4320"/>
                                </a:lnTo>
                              </a:path>
                              <a:path w="21600" h="21600">
                                <a:moveTo>
                                  <a:pt x="20631" y="3600"/>
                                </a:moveTo>
                                <a:lnTo>
                                  <a:pt x="0" y="3600"/>
                                </a:lnTo>
                                <a:lnTo>
                                  <a:pt x="0" y="4317"/>
                                </a:lnTo>
                                <a:lnTo>
                                  <a:pt x="20631" y="4317"/>
                                </a:lnTo>
                                <a:lnTo>
                                  <a:pt x="20631" y="3600"/>
                                </a:lnTo>
                              </a:path>
                              <a:path w="21600" h="21600">
                                <a:moveTo>
                                  <a:pt x="20631" y="2880"/>
                                </a:moveTo>
                                <a:lnTo>
                                  <a:pt x="0" y="2880"/>
                                </a:lnTo>
                                <a:lnTo>
                                  <a:pt x="0" y="3597"/>
                                </a:lnTo>
                                <a:lnTo>
                                  <a:pt x="20631" y="3597"/>
                                </a:lnTo>
                                <a:lnTo>
                                  <a:pt x="20631" y="2880"/>
                                </a:lnTo>
                              </a:path>
                              <a:path w="21600" h="21600">
                                <a:moveTo>
                                  <a:pt x="20631" y="2160"/>
                                </a:moveTo>
                                <a:lnTo>
                                  <a:pt x="0" y="2160"/>
                                </a:lnTo>
                                <a:lnTo>
                                  <a:pt x="0" y="2877"/>
                                </a:lnTo>
                                <a:lnTo>
                                  <a:pt x="20631" y="2877"/>
                                </a:lnTo>
                                <a:lnTo>
                                  <a:pt x="20631" y="2160"/>
                                </a:lnTo>
                              </a:path>
                              <a:path w="21600" h="21600">
                                <a:moveTo>
                                  <a:pt x="20631" y="1440"/>
                                </a:moveTo>
                                <a:lnTo>
                                  <a:pt x="0" y="1440"/>
                                </a:lnTo>
                                <a:lnTo>
                                  <a:pt x="0" y="2157"/>
                                </a:lnTo>
                                <a:lnTo>
                                  <a:pt x="20631" y="2157"/>
                                </a:lnTo>
                                <a:lnTo>
                                  <a:pt x="20631" y="1440"/>
                                </a:lnTo>
                              </a:path>
                              <a:path w="21600" h="21600">
                                <a:moveTo>
                                  <a:pt x="20631" y="720"/>
                                </a:moveTo>
                                <a:lnTo>
                                  <a:pt x="0" y="720"/>
                                </a:lnTo>
                                <a:lnTo>
                                  <a:pt x="0" y="1437"/>
                                </a:lnTo>
                                <a:lnTo>
                                  <a:pt x="20631" y="1437"/>
                                </a:lnTo>
                                <a:lnTo>
                                  <a:pt x="20631" y="72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"/>
                                </a:lnTo>
                                <a:lnTo>
                                  <a:pt x="21600" y="71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7" name="曲线 87"/>
                        <wps:cNvSpPr/>
                        <wps:spPr>
                          <a:xfrm rot="0">
                            <a:off x="600" y="600"/>
                            <a:ext cx="6076384" cy="810457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3548"/>
                                </a:lnTo>
                              </a:path>
                              <a:path w="21600" h="21600">
                                <a:moveTo>
                                  <a:pt x="6" y="3548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3210"/>
                                </a:moveTo>
                                <a:lnTo>
                                  <a:pt x="21595" y="4320"/>
                                </a:lnTo>
                              </a:path>
                              <a:path w="21600" h="21600">
                                <a:moveTo>
                                  <a:pt x="6" y="4320"/>
                                </a:moveTo>
                                <a:lnTo>
                                  <a:pt x="6" y="3210"/>
                                </a:lnTo>
                              </a:path>
                              <a:path w="21600" h="21600">
                                <a:moveTo>
                                  <a:pt x="21595" y="3982"/>
                                </a:moveTo>
                                <a:lnTo>
                                  <a:pt x="21595" y="6392"/>
                                </a:lnTo>
                              </a:path>
                              <a:path w="21600" h="21600">
                                <a:moveTo>
                                  <a:pt x="6" y="6392"/>
                                </a:moveTo>
                                <a:lnTo>
                                  <a:pt x="6" y="3982"/>
                                </a:lnTo>
                              </a:path>
                              <a:path w="21600" h="21600">
                                <a:moveTo>
                                  <a:pt x="21595" y="6053"/>
                                </a:moveTo>
                                <a:lnTo>
                                  <a:pt x="21595" y="7597"/>
                                </a:lnTo>
                              </a:path>
                              <a:path w="21600" h="21600">
                                <a:moveTo>
                                  <a:pt x="6" y="7597"/>
                                </a:moveTo>
                                <a:lnTo>
                                  <a:pt x="6" y="6053"/>
                                </a:lnTo>
                              </a:path>
                              <a:path w="21600" h="21600">
                                <a:moveTo>
                                  <a:pt x="21595" y="7258"/>
                                </a:moveTo>
                                <a:lnTo>
                                  <a:pt x="21595" y="21600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600"/>
                                </a:moveTo>
                                <a:lnTo>
                                  <a:pt x="6" y="7258"/>
                                </a:lnTo>
                              </a:path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3548"/>
                                </a:lnTo>
                              </a:path>
                              <a:path w="21600" h="21600">
                                <a:moveTo>
                                  <a:pt x="6" y="3548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3210"/>
                                </a:moveTo>
                                <a:lnTo>
                                  <a:pt x="21595" y="4320"/>
                                </a:lnTo>
                              </a:path>
                              <a:path w="21600" h="21600">
                                <a:moveTo>
                                  <a:pt x="6" y="4320"/>
                                </a:moveTo>
                                <a:lnTo>
                                  <a:pt x="6" y="3210"/>
                                </a:lnTo>
                              </a:path>
                              <a:path w="21600" h="21600">
                                <a:moveTo>
                                  <a:pt x="21595" y="3982"/>
                                </a:moveTo>
                                <a:lnTo>
                                  <a:pt x="21595" y="6392"/>
                                </a:lnTo>
                              </a:path>
                              <a:path w="21600" h="21600">
                                <a:moveTo>
                                  <a:pt x="6" y="6392"/>
                                </a:moveTo>
                                <a:lnTo>
                                  <a:pt x="6" y="3982"/>
                                </a:lnTo>
                              </a:path>
                              <a:path w="21600" h="21600">
                                <a:moveTo>
                                  <a:pt x="21595" y="6053"/>
                                </a:moveTo>
                                <a:lnTo>
                                  <a:pt x="21595" y="7597"/>
                                </a:lnTo>
                              </a:path>
                              <a:path w="21600" h="21600">
                                <a:moveTo>
                                  <a:pt x="6" y="7597"/>
                                </a:moveTo>
                                <a:lnTo>
                                  <a:pt x="6" y="6053"/>
                                </a:lnTo>
                              </a:path>
                              <a:path w="21600" h="21600">
                                <a:moveTo>
                                  <a:pt x="21595" y="7258"/>
                                </a:moveTo>
                                <a:lnTo>
                                  <a:pt x="21595" y="21600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600"/>
                                </a:moveTo>
                                <a:lnTo>
                                  <a:pt x="6" y="7258"/>
                                </a:lnTo>
                              </a:path>
                            </a:pathLst>
                          </a:custGeom>
                          <a:noFill/>
                          <a:ln w="3175" cmpd="sng" cap="flat">
                            <a:solidFill>
                              <a:srgbClr val="E2E2E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8" name="文本框 88"/>
                        <wps:cNvSpPr/>
                        <wps:spPr>
                          <a:xfrm rot="0">
                            <a:off x="404305" y="2851026"/>
                            <a:ext cx="3629050" cy="487744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89">
                          <w:txbxContent>
                            <w:p>
                              <w:pPr>
                                <w:tabs>
                                  <w:tab w:val="left" w:pos="1986"/>
                                </w:tabs>
                                <w:spacing w:before="21"/>
                              </w:pPr>
                              <w:r>
                                <w:rPr>
                                  <w:spacing w:val="-2"/>
                                </w:rPr>
                                <w:t>Math_Score\n</w:t>
                              </w:r>
                              <w:r>
                                <w:tab/>
                                <w:t>Reading_Score</w:t>
                              </w:r>
                              <w:r>
                                <w:rPr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Writing_Score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297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67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0.0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65.0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73.0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65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70.0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67.0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67.0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62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73.0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65.0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 w:line="235" w:lineRule="exact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文本框 90"/>
                        <wps:cNvSpPr/>
                        <wps:spPr>
                          <a:xfrm rot="0">
                            <a:off x="4188858" y="2851026"/>
                            <a:ext cx="1274416" cy="487744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1">
                          <w:txbxContent>
                            <w:p>
                              <w:pPr>
                                <w:spacing w:before="21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Placement_Score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6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文本框 92"/>
                        <wps:cNvSpPr/>
                        <wps:spPr>
                          <a:xfrm rot="0">
                            <a:off x="5618577" y="2851026"/>
                            <a:ext cx="97101" cy="163202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3">
                          <w:txbxContent>
                            <w:p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文本框 94"/>
                        <wps:cNvSpPr/>
                        <wps:spPr>
                          <a:xfrm rot="0">
                            <a:off x="67900" y="3013527"/>
                            <a:ext cx="181002" cy="471494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5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24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27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28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96" o:spid="_x0000_s96" coordorigin="1335,1438" coordsize="9570,12764" style="position:absolute;&#10;margin-left:66.75pt;&#10;margin-top:71.95pt;&#10;width:478.5027pt;&#10;height:638.20276pt;&#10;z-index:-26;&#10;mso-position-horizontal:absolute;&#10;mso-position-horizontal-relative:page;&#10;mso-position-vertical:absolute;&#10;mso-position-vertical-relative:page;&#10;mso-wrap-distance-left:0.0pt;&#10;mso-wrap-distance-right:0.0pt;">
                <v:shape type="#_x0000_t0" id="曲线 97" o:spid="_x0000_s97" coordsize="9570,12764" path="m9570,l,l,1897l,1898l,12764l9570,12764l9570,1897l9570,l9570,xe" style="position:absolute;&#10;left:1335;&#10;top:1438;&#10;width:9570;&#10;height:12764;" fillcolor="#F4F4F4" stroked="f" strokeweight="1.0pt">
                  <v:stroke color="#000000"/>
                </v:shape>
                <v:shape type="#_x0000_t0" id="曲线 98" o:spid="_x0000_s98" coordsize="8877,7679" path="m8479,7424l,7424l,7679l8479,7679l8479,7424m8479,7168l,7168l,7423l8479,7423l8479,7168m8479,6912l,6912l,7167l8479,7167l8479,6912m8479,6656l,6656l,6911l8479,6911l8479,6656m8479,6400l,6400l,6655l8479,6655l8479,6400m8479,6144l,6144l,6399l8479,6399l8479,6144m8479,5888l,5888l,6143l8479,6143l8479,5888m8479,5632l,5632l,5887l8479,5887l8479,5632m8479,5376l,5376l,5631l8479,5631l8479,5376m8479,5120l,5120l,5375l8479,5375l8479,5120m8479,4864l,4864l,5119l8479,5119l8479,4864m8479,4608l,4608l,4863l8479,4863l8479,4608m8479,4352l,4352l,4607l8479,4607l8479,4352m8479,4096l,4096l,4351l8479,4351l8479,4096m8479,3840l,3840l,4095l8479,4095l8479,3840m8479,3584l,3584l,3839l8479,3839l8479,3584m8479,3328l,3328l,3583l8479,3583l8479,3328m8479,3072l,3072l,3327l8479,3327l8479,3072m8479,2816l,2816l,3071l8479,3071l8479,2816m8479,2560l,2560l,2815l8479,2815l8479,2560m8479,2304l,2304l,2559l8479,2559l8479,2304m8479,2048l,2048l,2303l8479,2303l8479,2048m8479,1792l,1792l,2047l8479,2047l8479,1792m8479,1536l,1536l,1791l8479,1791l8479,1536m8479,1280l,1280l,1535l8479,1535l8479,1280m8479,1024l,1024l,1279l8479,1279l8479,1024m8479,768l,768l,1023l8479,1023l8479,768m8479,512l,512l,767l8479,767l8479,512m8479,256l,256l,511l8479,511l8479,256m8877,l,l,255l8877,255l8877,e" style="position:absolute;&#10;left:1439;&#10;top:5929;&#10;width:8877;&#10;height:7679;" fillcolor="#EDEDED" stroked="f" strokeweight="1.0pt">
                  <v:stroke color="#000000"/>
                </v:shape>
                <v:shape type="#_x0000_t0" id="曲线 99" o:spid="_x0000_s99" coordsize="9569,12763" path="m,2l9569,2m9567,l9567,2097m3,2097l3,m9567,1897l9567,2553m3,2553l3,1897m9567,2353l9567,3777m3,3777l3,2353m9567,3577l9567,4489m3,4489l3,3577m9567,4289l9567,12763m9569,12761l,12761m3,12763l3,4289m,2l9569,2m9567,l9567,2097m3,2097l3,m9567,1897l9567,2553m3,2553l3,1897m9567,2353l9567,3777m3,3777l3,2353m9567,3577l9567,4489m3,4489l3,3577m9567,4289l9567,12763m9569,12761l,12761m3,12763l3,4289e" style="position:absolute;&#10;left:1335;&#10;top:1439;&#10;width:9569;&#10;height:12763;" filled="f" stroked="t" strokeweight="0.25pt">
                  <v:stroke color="#E2E2E2"/>
                </v:shape>
                <v:shape type="#_x0000_t202" id="文本框 100" o:spid="_x0000_s100" style="position:absolute;&#10;left:1971;&#10;top:5928;&#10;width:5715;&#10;height:7681;&#10;mso-wrap-style:square;" filled="f" stroked="f" strokeweight="1.0pt">
                  <v:textbox id="865" inset="0mm,0mm,0mm,0mm" o:insetmode="custom" style="layout-flow:horizontal;&#10;v-text-anchor:top;">
                    <w:txbxContent>
                      <w:p>
                        <w:pPr>
                          <w:tabs>
                            <w:tab w:val="left" w:pos="1986"/>
                          </w:tabs>
                          <w:spacing w:before="21"/>
                        </w:pPr>
                        <w:r>
                          <w:rPr>
                            <w:spacing w:val="-2"/>
                          </w:rPr>
                          <w:t>Math_Score\n</w:t>
                        </w:r>
                        <w:r>
                          <w:tab/>
                          <w:t>Reading_Score</w:t>
                        </w:r>
                        <w:r>
                          <w:rPr>
                            <w:spacing w:val="54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Writing_Score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297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67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0.0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71.0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60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65.0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72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73.0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69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66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65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71.0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70.0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67.0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69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67.0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62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73.0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65.0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 w:line="235" w:lineRule="exact"/>
                          <w:ind w:left="145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</w:txbxContent>
                  </v:textbox>
                  <v:stroke color="#000000"/>
                </v:shape>
                <v:shape type="#_x0000_t202" id="文本框 101" o:spid="_x0000_s101" style="position:absolute;&#10;left:7931;&#10;top:5928;&#10;width:2006;&#10;height:7681;&#10;mso-wrap-style:square;" filled="f" stroked="f" strokeweight="1.0pt">
                  <v:textbox id="866" inset="0mm,0mm,0mm,0mm" o:insetmode="custom" style="layout-flow:horizontal;&#10;v-text-anchor:top;">
                    <w:txbxContent>
                      <w:p>
                        <w:pPr>
                          <w:spacing w:before="21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Placement_Score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>
                        <w:pPr>
                          <w:spacing w:before="6" w:line="235" w:lineRule="exact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</w:p>
                    </w:txbxContent>
                  </v:textbox>
                  <v:stroke color="#000000"/>
                </v:shape>
                <v:shape type="#_x0000_t202" id="文本框 102" o:spid="_x0000_s102" style="position:absolute;&#10;left:10183;&#10;top:5928;&#10;width:152;&#10;height:257;&#10;mso-wrap-style:square;" filled="f" stroked="f" strokeweight="1.0pt">
                  <v:textbox id="867" inset="0mm,0mm,0mm,0mm" o:insetmode="custom" style="layout-flow:horizontal;&#10;v-text-anchor:top;">
                    <w:txbxContent>
                      <w:p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  <v:stroke color="#000000"/>
                </v:shape>
                <v:shape type="#_x0000_t202" id="文本框 103" o:spid="_x0000_s103" style="position:absolute;&#10;left:1441;&#10;top:6184;&#10;width:285;&#10;height:7425;&#10;mso-wrap-style:square;" filled="f" stroked="f" strokeweight="1.0pt">
                  <v:textbox id="868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14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19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20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24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25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27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28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(df.columns)</w:t>
      </w:r>
    </w:p>
    <w:p>
      <w:pPr>
        <w:pStyle w:val="15"/>
        <w:spacing w:before="206" w:line="247" w:lineRule="auto"/>
        <w:ind w:left="361"/>
      </w:pPr>
      <w:r>
        <w:rPr>
          <w:color w:val="000000"/>
          <w:shd w:val="clear" w:color="auto" w:fill="EDEDED"/>
        </w:rPr>
        <w:t>Index(['Math_Score\n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'Reading_Score',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'Writing_Score',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'Placement_Score',</w:t>
      </w:r>
    </w:p>
    <w:p>
      <w:pPr>
        <w:pStyle w:val="15"/>
        <w:tabs>
          <w:tab w:val="left" w:pos="1288"/>
        </w:tabs>
        <w:spacing w:before="0" w:line="248" w:lineRule="exact"/>
        <w:ind w:left="360"/>
      </w:pPr>
      <w:r>
        <w:rPr>
          <w:rFonts w:ascii="Times New Roman" w:hAns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'Club_Join_Date',</w:t>
      </w:r>
      <w:r>
        <w:rPr>
          <w:color w:val="000000"/>
          <w:spacing w:val="-1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'Placement_Offer_Count'],</w:t>
      </w:r>
    </w:p>
    <w:p>
      <w:pPr>
        <w:pStyle w:val="15"/>
        <w:tabs>
          <w:tab w:val="left" w:pos="1156"/>
        </w:tabs>
        <w:ind w:left="360"/>
      </w:pPr>
      <w:r>
        <w:rPr>
          <w:rFonts w:ascii="Times New Roman" w:hAns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dtype='object')</w:t>
      </w:r>
    </w:p>
    <w:p>
      <w:pPr>
        <w:pStyle w:val="15"/>
        <w:spacing w:before="207" w:line="247" w:lineRule="auto"/>
        <w:ind w:left="361" w:right="7268"/>
      </w:pPr>
      <w:r>
        <w:rPr>
          <w:color w:val="1E1B1A"/>
          <w:spacing w:val="-2"/>
        </w:rPr>
        <w:t>ndf=df ndf.fillna(</w:t>
      </w:r>
      <w:r>
        <w:rPr>
          <w:color w:val="A95C00"/>
          <w:spacing w:val="-2"/>
        </w:rPr>
        <w:t>0</w:t>
      </w:r>
      <w:r>
        <w:rPr>
          <w:color w:val="1E1B1A"/>
          <w:spacing w:val="-2"/>
        </w:rPr>
        <w:t>)</w:t>
      </w: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136"/>
        <w:ind w:left="0"/>
      </w:pPr>
    </w:p>
    <w:p>
      <w:pPr>
        <w:pStyle w:val="15"/>
        <w:tabs>
          <w:tab w:val="left" w:pos="891"/>
        </w:tabs>
        <w:spacing w:before="0"/>
        <w:ind w:left="360"/>
      </w:pPr>
      <w:r>
        <w:rPr>
          <w:rFonts w:ascii="Times New Roman" w:hAns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Club_Join_Date</w:t>
      </w:r>
      <w:r>
        <w:rPr>
          <w:color w:val="000000"/>
          <w:spacing w:val="5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Placement_Offer_Count</w:t>
      </w:r>
    </w:p>
    <w:p>
      <w:pPr>
        <w:pStyle w:val="15"/>
        <w:sectPr>
          <w:pgSz w:w="12240" w:h="15840"/>
          <w:pgMar w:top="1420" w:right="1080" w:bottom="280" w:left="1080" w:header="720" w:footer="720" w:gutter="0"/>
          <w:docGrid w:linePitch="312" w:charSpace="0"/>
        </w:sectPr>
      </w:pPr>
    </w:p>
    <w:tbl>
      <w:tblPr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"/>
        <w:gridCol w:w="1062"/>
        <w:gridCol w:w="2649"/>
        <w:gridCol w:w="1723"/>
      </w:tblGrid>
      <w:tr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</w:rPr>
            </w:pPr>
          </w:p>
        </w:tc>
        <w:tc>
          <w:tcPr>
            <w:tcW w:w="1062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2649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723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</w:tr>
      <w:tr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spacing w:before="20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0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spacing w:before="20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spacing w:before="20"/>
              <w:ind w:right="1"/>
              <w:jc w:val="right"/>
            </w:pPr>
            <w:r>
              <w:rPr>
                <w:spacing w:val="-5"/>
              </w:rPr>
              <w:t>93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1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2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90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3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91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4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88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6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100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95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8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100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9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93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10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89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11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90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12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92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13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89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14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100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15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97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16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95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17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95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18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91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19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94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20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99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21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22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89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23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24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85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25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84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26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84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27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84</w:t>
            </w:r>
          </w:p>
        </w:tc>
      </w:tr>
      <w:tr>
        <w:trPr>
          <w:trHeight w:val="256"/>
        </w:trPr>
        <w:tc>
          <w:tcPr>
            <w:tcW w:w="101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97</w:t>
            </w:r>
          </w:p>
        </w:tc>
      </w:tr>
    </w:tbl>
    <w:p>
      <w:pPr>
        <w:pStyle w:val="15"/>
        <w:spacing w:before="12"/>
        <w:ind w:left="0"/>
      </w:pPr>
      <w:r>
        <mc:AlternateContent>
          <mc:Choice Requires="wps">
            <w:drawing>
              <wp:anchor distT="0" distB="0" distL="0" distR="0" simplePos="0" relativeHeight="8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6984" cy="8190266"/>
                <wp:effectExtent l="0" t="0" r="0" b="0"/>
                <wp:wrapNone/>
                <wp:docPr id="104" name="组合 10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5" name="组合 105"/>
                      <wpg:cNvGrpSpPr/>
                      <wpg:grpSpPr>
                        <a:xfrm rot="0">
                          <a:off x="0" y="0"/>
                          <a:ext cx="6076984" cy="8190266"/>
                          <a:chOff x="0" y="0"/>
                          <a:chExt cx="6076984" cy="8190266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6" name="曲线 106"/>
                        <wps:cNvSpPr/>
                        <wps:spPr>
                          <a:xfrm rot="0">
                            <a:off x="0" y="0"/>
                            <a:ext cx="6076984" cy="819026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08"/>
                                </a:lnTo>
                                <a:lnTo>
                                  <a:pt x="0" y="12610"/>
                                </a:lnTo>
                                <a:lnTo>
                                  <a:pt x="0" y="14229"/>
                                </a:lnTo>
                                <a:lnTo>
                                  <a:pt x="0" y="14231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4231"/>
                                </a:lnTo>
                                <a:lnTo>
                                  <a:pt x="21600" y="14229"/>
                                </a:lnTo>
                                <a:lnTo>
                                  <a:pt x="21600" y="12610"/>
                                </a:lnTo>
                                <a:lnTo>
                                  <a:pt x="21600" y="12608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7" name="曲线 107"/>
                        <wps:cNvSpPr/>
                        <wps:spPr>
                          <a:xfrm rot="0">
                            <a:off x="66600" y="5686445"/>
                            <a:ext cx="5384275" cy="2437718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99" y="20165"/>
                                </a:moveTo>
                                <a:lnTo>
                                  <a:pt x="0" y="20165"/>
                                </a:lnTo>
                                <a:lnTo>
                                  <a:pt x="0" y="21600"/>
                                </a:lnTo>
                                <a:lnTo>
                                  <a:pt x="21599" y="21600"/>
                                </a:lnTo>
                                <a:lnTo>
                                  <a:pt x="21599" y="20165"/>
                                </a:lnTo>
                              </a:path>
                              <a:path w="21600" h="21600">
                                <a:moveTo>
                                  <a:pt x="21599" y="18724"/>
                                </a:moveTo>
                                <a:lnTo>
                                  <a:pt x="0" y="18724"/>
                                </a:lnTo>
                                <a:lnTo>
                                  <a:pt x="0" y="20159"/>
                                </a:lnTo>
                                <a:lnTo>
                                  <a:pt x="21599" y="20159"/>
                                </a:lnTo>
                                <a:lnTo>
                                  <a:pt x="21599" y="18724"/>
                                </a:lnTo>
                              </a:path>
                              <a:path w="21600" h="21600">
                                <a:moveTo>
                                  <a:pt x="21599" y="17284"/>
                                </a:moveTo>
                                <a:lnTo>
                                  <a:pt x="0" y="17284"/>
                                </a:lnTo>
                                <a:lnTo>
                                  <a:pt x="0" y="18719"/>
                                </a:lnTo>
                                <a:lnTo>
                                  <a:pt x="21599" y="18719"/>
                                </a:lnTo>
                                <a:lnTo>
                                  <a:pt x="21599" y="17284"/>
                                </a:lnTo>
                              </a:path>
                              <a:path w="21600" h="21600">
                                <a:moveTo>
                                  <a:pt x="21599" y="15844"/>
                                </a:moveTo>
                                <a:lnTo>
                                  <a:pt x="0" y="15844"/>
                                </a:lnTo>
                                <a:lnTo>
                                  <a:pt x="0" y="17278"/>
                                </a:lnTo>
                                <a:lnTo>
                                  <a:pt x="21599" y="17278"/>
                                </a:lnTo>
                                <a:lnTo>
                                  <a:pt x="21599" y="15844"/>
                                </a:lnTo>
                              </a:path>
                              <a:path w="21600" h="21600">
                                <a:moveTo>
                                  <a:pt x="21599" y="14403"/>
                                </a:moveTo>
                                <a:lnTo>
                                  <a:pt x="0" y="14403"/>
                                </a:lnTo>
                                <a:lnTo>
                                  <a:pt x="0" y="15838"/>
                                </a:lnTo>
                                <a:lnTo>
                                  <a:pt x="21599" y="15838"/>
                                </a:lnTo>
                                <a:lnTo>
                                  <a:pt x="21599" y="14403"/>
                                </a:lnTo>
                              </a:path>
                              <a:path w="21600" h="21600">
                                <a:moveTo>
                                  <a:pt x="21599" y="12963"/>
                                </a:moveTo>
                                <a:lnTo>
                                  <a:pt x="0" y="12963"/>
                                </a:lnTo>
                                <a:lnTo>
                                  <a:pt x="0" y="14398"/>
                                </a:lnTo>
                                <a:lnTo>
                                  <a:pt x="21599" y="14398"/>
                                </a:lnTo>
                                <a:lnTo>
                                  <a:pt x="21599" y="12963"/>
                                </a:lnTo>
                              </a:path>
                              <a:path w="21600" h="21600">
                                <a:moveTo>
                                  <a:pt x="21599" y="11523"/>
                                </a:moveTo>
                                <a:lnTo>
                                  <a:pt x="0" y="11523"/>
                                </a:lnTo>
                                <a:lnTo>
                                  <a:pt x="0" y="12957"/>
                                </a:lnTo>
                                <a:lnTo>
                                  <a:pt x="21599" y="12957"/>
                                </a:lnTo>
                                <a:lnTo>
                                  <a:pt x="21599" y="11523"/>
                                </a:lnTo>
                              </a:path>
                              <a:path w="21600" h="21600">
                                <a:moveTo>
                                  <a:pt x="21599" y="10082"/>
                                </a:moveTo>
                                <a:lnTo>
                                  <a:pt x="0" y="10082"/>
                                </a:lnTo>
                                <a:lnTo>
                                  <a:pt x="0" y="11517"/>
                                </a:lnTo>
                                <a:lnTo>
                                  <a:pt x="21599" y="11517"/>
                                </a:lnTo>
                                <a:lnTo>
                                  <a:pt x="21599" y="10082"/>
                                </a:lnTo>
                              </a:path>
                              <a:path w="21600" h="21600">
                                <a:moveTo>
                                  <a:pt x="21599" y="8642"/>
                                </a:moveTo>
                                <a:lnTo>
                                  <a:pt x="0" y="8642"/>
                                </a:lnTo>
                                <a:lnTo>
                                  <a:pt x="0" y="10076"/>
                                </a:lnTo>
                                <a:lnTo>
                                  <a:pt x="21599" y="10076"/>
                                </a:lnTo>
                                <a:lnTo>
                                  <a:pt x="21599" y="8642"/>
                                </a:lnTo>
                              </a:path>
                              <a:path w="21600" h="21600">
                                <a:moveTo>
                                  <a:pt x="21599" y="7201"/>
                                </a:moveTo>
                                <a:lnTo>
                                  <a:pt x="0" y="7201"/>
                                </a:lnTo>
                                <a:lnTo>
                                  <a:pt x="0" y="8636"/>
                                </a:lnTo>
                                <a:lnTo>
                                  <a:pt x="21599" y="8636"/>
                                </a:lnTo>
                                <a:lnTo>
                                  <a:pt x="21599" y="7201"/>
                                </a:lnTo>
                              </a:path>
                              <a:path w="21600" h="21600">
                                <a:moveTo>
                                  <a:pt x="21599" y="5761"/>
                                </a:moveTo>
                                <a:lnTo>
                                  <a:pt x="0" y="5761"/>
                                </a:lnTo>
                                <a:lnTo>
                                  <a:pt x="0" y="7196"/>
                                </a:lnTo>
                                <a:lnTo>
                                  <a:pt x="21599" y="7196"/>
                                </a:lnTo>
                                <a:lnTo>
                                  <a:pt x="21599" y="5761"/>
                                </a:lnTo>
                              </a:path>
                              <a:path w="21600" h="21600">
                                <a:moveTo>
                                  <a:pt x="21599" y="4321"/>
                                </a:moveTo>
                                <a:lnTo>
                                  <a:pt x="0" y="4321"/>
                                </a:lnTo>
                                <a:lnTo>
                                  <a:pt x="0" y="5755"/>
                                </a:lnTo>
                                <a:lnTo>
                                  <a:pt x="21599" y="5755"/>
                                </a:lnTo>
                                <a:lnTo>
                                  <a:pt x="21599" y="4321"/>
                                </a:lnTo>
                              </a:path>
                              <a:path w="21600" h="21600">
                                <a:moveTo>
                                  <a:pt x="21599" y="2880"/>
                                </a:moveTo>
                                <a:lnTo>
                                  <a:pt x="0" y="2880"/>
                                </a:lnTo>
                                <a:lnTo>
                                  <a:pt x="0" y="4315"/>
                                </a:lnTo>
                                <a:lnTo>
                                  <a:pt x="21599" y="4315"/>
                                </a:lnTo>
                                <a:lnTo>
                                  <a:pt x="21599" y="2880"/>
                                </a:lnTo>
                              </a:path>
                              <a:path w="21600" h="21600">
                                <a:moveTo>
                                  <a:pt x="21599" y="1440"/>
                                </a:moveTo>
                                <a:lnTo>
                                  <a:pt x="0" y="1440"/>
                                </a:lnTo>
                                <a:lnTo>
                                  <a:pt x="0" y="2875"/>
                                </a:lnTo>
                                <a:lnTo>
                                  <a:pt x="21599" y="2875"/>
                                </a:lnTo>
                                <a:lnTo>
                                  <a:pt x="21599" y="1440"/>
                                </a:lnTo>
                              </a:path>
                              <a:path w="21600" h="21600">
                                <a:moveTo>
                                  <a:pt x="2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4"/>
                                </a:lnTo>
                                <a:lnTo>
                                  <a:pt x="21599" y="1434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8" name="曲线 108"/>
                        <wps:cNvSpPr/>
                        <wps:spPr>
                          <a:xfrm rot="0">
                            <a:off x="600" y="600"/>
                            <a:ext cx="6076384" cy="818966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12944"/>
                                </a:lnTo>
                              </a:path>
                              <a:path w="21600" h="21600">
                                <a:moveTo>
                                  <a:pt x="6" y="12944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12609"/>
                                </a:moveTo>
                                <a:lnTo>
                                  <a:pt x="21595" y="14565"/>
                                </a:lnTo>
                              </a:path>
                              <a:path w="21600" h="21600">
                                <a:moveTo>
                                  <a:pt x="6" y="14565"/>
                                </a:moveTo>
                                <a:lnTo>
                                  <a:pt x="6" y="12609"/>
                                </a:lnTo>
                              </a:path>
                              <a:path w="21600" h="21600">
                                <a:moveTo>
                                  <a:pt x="21595" y="14230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14230"/>
                                </a:lnTo>
                              </a:path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12944"/>
                                </a:lnTo>
                              </a:path>
                              <a:path w="21600" h="21600">
                                <a:moveTo>
                                  <a:pt x="6" y="12944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12609"/>
                                </a:moveTo>
                                <a:lnTo>
                                  <a:pt x="21595" y="14565"/>
                                </a:lnTo>
                              </a:path>
                              <a:path w="21600" h="21600">
                                <a:moveTo>
                                  <a:pt x="6" y="14565"/>
                                </a:moveTo>
                                <a:lnTo>
                                  <a:pt x="6" y="12609"/>
                                </a:lnTo>
                              </a:path>
                              <a:path w="21600" h="21600">
                                <a:moveTo>
                                  <a:pt x="21595" y="14230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14230"/>
                                </a:lnTo>
                              </a:path>
                            </a:pathLst>
                          </a:custGeom>
                          <a:noFill/>
                          <a:ln w="3175" cmpd="sng" cap="flat">
                            <a:solidFill>
                              <a:srgbClr val="E2E2E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09" o:spid="_x0000_s109" coordorigin="1335,1438" coordsize="9570,12898" style="position:absolute;&#10;margin-left:66.75pt;&#10;margin-top:71.95pt;&#10;width:478.5027pt;&#10;height:644.90283pt;&#10;z-index:-25;&#10;mso-position-horizontal:absolute;&#10;mso-position-horizontal-relative:page;&#10;mso-position-vertical:absolute;&#10;mso-position-vertical-relative:page;&#10;mso-wrap-distance-left:0.0pt;&#10;mso-wrap-distance-right:0.0pt;">
                <v:shape type="#_x0000_t0" id="曲线 110" o:spid="_x0000_s110" coordsize="9570,12898" path="m9570,l,l,7529l,7530l,8497l,8498l,12898l9570,12898l9570,8498l9570,8497l9570,7530l9570,7529l9570,l9570,xe" style="position:absolute;&#10;left:1335;&#10;top:1438;&#10;width:9570;&#10;height:12898;" fillcolor="#F4F4F4" stroked="f" strokeweight="1.0pt">
                  <v:stroke color="#000000"/>
                </v:shape>
                <v:shape type="#_x0000_t0" id="曲线 111" o:spid="_x0000_s111" coordsize="8479,3838" path="m8479,3583l,3583l,3838l8479,3838l8479,3583m8479,3327l,3327l,3582l8479,3582l8479,3327m8479,3071l,3071l,3326l8479,3326l8479,3071m8479,2815l,2815l,3070l8479,3070l8479,2815m8479,2559l,2559l,2814l8479,2814l8479,2559m8479,2303l,2303l,2558l8479,2558l8479,2303m8479,2047l,2047l,2302l8479,2302l8479,2047m8479,1791l,1791l,2046l8479,2046l8479,1791m8479,1535l,1535l,1790l8479,1790l8479,1535m8479,1279l,1279l,1534l8479,1534l8479,1279m8479,1023l,1023l,1278l8479,1278l8479,1023m8479,767l,767l,1022l8479,1022l8479,767m8479,511l,511l,766l8479,766l8479,511m8479,255l,255l,510l8479,510l8479,255m8479,l,l,254l8479,254l8479,e" style="position:absolute;&#10;left:1439;&#10;top:10394;&#10;width:8479;&#10;height:3838;" fillcolor="#EDEDED" stroked="f" strokeweight="1.0pt">
                  <v:stroke color="#000000"/>
                </v:shape>
                <v:shape type="#_x0000_t0" id="曲线 112" o:spid="_x0000_s112" coordsize="9569,12897" path="m,2l9569,2m9567,l9567,7729m3,7729l3,m9567,7529l9567,8697m3,8697l3,7529m9567,8497l9567,12897m9569,12895l,12895m3,12897l3,8497m,2l9569,2m9567,l9567,7729m3,7729l3,m9567,7529l9567,8697m3,8697l3,7529m9567,8497l9567,12897m9569,12895l,12895m3,12897l3,8497e" style="position:absolute;&#10;left:1335;&#10;top:1439;&#10;width:9569;&#10;height:12897;" filled="f" stroked="t" strokeweight="0.25pt">
                  <v:stroke color="#E2E2E2"/>
                </v:shape>
              </v:group>
            </w:pict>
          </mc:Fallback>
        </mc:AlternateContent>
      </w:r>
    </w:p>
    <w:p>
      <w:pPr>
        <w:pStyle w:val="15"/>
        <w:spacing w:before="0" w:line="247" w:lineRule="auto"/>
        <w:ind w:left="361" w:right="2913"/>
      </w:pPr>
      <w:r>
        <w:rPr>
          <w:color w:val="1E1B1A"/>
          <w:spacing w:val="-2"/>
        </w:rPr>
        <w:t>m_v=df[</w:t>
      </w:r>
      <w:r>
        <w:rPr>
          <w:color w:val="007F00"/>
          <w:spacing w:val="-2"/>
        </w:rPr>
        <w:t>'Reading_Score'</w:t>
      </w:r>
      <w:r>
        <w:rPr>
          <w:color w:val="1E1B1A"/>
          <w:spacing w:val="-2"/>
        </w:rPr>
        <w:t xml:space="preserve">].mean() </w:t>
      </w:r>
      <w:r>
        <w:rPr>
          <w:color w:val="1E1B1A"/>
        </w:rPr>
        <w:t>df[</w:t>
      </w:r>
      <w:r>
        <w:rPr>
          <w:color w:val="007F00"/>
        </w:rPr>
        <w:t>'Reading_Score'</w:t>
      </w:r>
      <w:r>
        <w:rPr>
          <w:color w:val="1E1B1A"/>
        </w:rPr>
        <w:t>].fillna(value=m_v,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inplace=</w:t>
      </w:r>
      <w:r>
        <w:rPr>
          <w:color w:val="A95C00"/>
        </w:rPr>
        <w:t>True</w:t>
      </w:r>
      <w:r>
        <w:rPr>
          <w:color w:val="1E1B1A"/>
        </w:rPr>
        <w:t xml:space="preserve">) </w:t>
      </w:r>
      <w:r>
        <w:rPr>
          <w:color w:val="1E1B1A"/>
          <w:spacing w:val="-6"/>
        </w:rPr>
        <w:t>df</w:t>
      </w:r>
    </w:p>
    <w:p>
      <w:pPr>
        <w:pStyle w:val="15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simplePos="0" relativeHeight="55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113029</wp:posOffset>
                </wp:positionV>
                <wp:extent cx="5636896" cy="2600824"/>
                <wp:effectExtent l="0" t="0" r="0" b="0"/>
                <wp:wrapTopAndBottom/>
                <wp:docPr id="113" name="组合 11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4" name="组合 114"/>
                      <wpg:cNvGrpSpPr/>
                      <wpg:grpSpPr>
                        <a:xfrm rot="0">
                          <a:off x="0" y="0"/>
                          <a:ext cx="5636896" cy="2600824"/>
                          <a:chOff x="0" y="0"/>
                          <a:chExt cx="5636896" cy="260082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5" name="文本框 115"/>
                        <wps:cNvSpPr/>
                        <wps:spPr>
                          <a:xfrm rot="0">
                            <a:off x="5215488" y="161701"/>
                            <a:ext cx="181002" cy="243912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16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文本框 117"/>
                        <wps:cNvSpPr/>
                        <wps:spPr>
                          <a:xfrm rot="0">
                            <a:off x="0" y="0"/>
                            <a:ext cx="5636896" cy="162501"/>
                          </a:xfrm>
                          <a:prstGeom prst="rect"/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18">
                          <w:txbxContent>
                            <w:p>
                              <w:pPr>
                                <w:tabs>
                                  <w:tab w:val="left" w:pos="2518"/>
                                </w:tabs>
                                <w:spacing w:before="20" w:line="236" w:lineRule="exact"/>
                                <w:ind w:left="531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>Math_Score\n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Reading_Score</w:t>
                              </w:r>
                              <w:r>
                                <w:rPr>
                                  <w:color w:val="000000"/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Writing_Score</w:t>
                              </w:r>
                              <w:r>
                                <w:rPr>
                                  <w:color w:val="000000"/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Placement_Score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文本框 119"/>
                        <wps:cNvSpPr/>
                        <wps:spPr>
                          <a:xfrm rot="0">
                            <a:off x="3617561" y="161701"/>
                            <a:ext cx="349205" cy="243912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20">
                          <w:txbxContent>
                            <w:p>
                              <w:pPr>
                                <w:spacing w:before="21" w:line="247" w:lineRule="auto"/>
                                <w:ind w:right="13" w:firstLine="132"/>
                              </w:pPr>
                              <w:r>
                                <w:rPr>
                                  <w:spacing w:val="-4"/>
                                </w:rPr>
                                <w:t>NaN 75.0</w:t>
                              </w:r>
                            </w:p>
                            <w:p>
                              <w:pPr>
                                <w:spacing w:line="248" w:lineRule="exact"/>
                              </w:pP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65.0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73.0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文本框 121"/>
                        <wps:cNvSpPr/>
                        <wps:spPr>
                          <a:xfrm rot="0">
                            <a:off x="2524242" y="161701"/>
                            <a:ext cx="181003" cy="243912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22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67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65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文本框 123"/>
                        <wps:cNvSpPr/>
                        <wps:spPr>
                          <a:xfrm rot="0">
                            <a:off x="1262721" y="161701"/>
                            <a:ext cx="181003" cy="243912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24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文本框 125"/>
                        <wps:cNvSpPr/>
                        <wps:spPr>
                          <a:xfrm rot="0">
                            <a:off x="1200" y="161701"/>
                            <a:ext cx="181003" cy="243912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26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14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7" o:spid="_x0000_s127" coordorigin="1440,10138" coordsize="8877,4095" style="position:absolute;&#10;margin-left:72.0pt;&#10;margin-top:8.899981pt;&#10;width:443.85007pt;&#10;height:204.78937pt;&#10;z-index:55;&#10;mso-position-horizontal:absolute;&#10;mso-position-horizontal-relative:page;&#10;mso-position-vertical:absolute;&#10;mso-wrap-distance-left:0.0pt;&#10;mso-wrap-distance-right:0.0pt;">
                <v:shape type="#_x0000_t202" id="文本框 128" o:spid="_x0000_s128" style="position:absolute;&#10;left:9653;&#10;top:10392;&#10;width:285;&#10;height:3841;&#10;mso-wrap-style:square;" filled="f" stroked="f" strokeweight="1.0pt">
                  <v:textbox id="869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</w:txbxContent>
                  </v:textbox>
                  <v:stroke color="#000000"/>
                </v:shape>
                <v:shape type="#_x0000_t202" id="文本框 129" o:spid="_x0000_s129" style="position:absolute;&#10;left:1440;&#10;top:10138;&#10;width:8877;&#10;height:255;&#10;mso-wrap-style:square;" fillcolor="#EDEDED" stroked="f" strokeweight="1.0pt">
                  <v:textbox id="870" inset="0mm,0mm,0mm,0mm" o:insetmode="custom" style="layout-flow:horizontal;&#10;v-text-anchor:top;">
                    <w:txbxContent>
                      <w:p>
                        <w:pPr>
                          <w:tabs>
                            <w:tab w:val="left" w:pos="2518"/>
                          </w:tabs>
                          <w:spacing w:before="20" w:line="236" w:lineRule="exact"/>
                          <w:ind w:left="53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</w:rPr>
                          <w:t>Math_Score\n</w:t>
                        </w:r>
                        <w:r>
                          <w:rPr>
                            <w:color w:val="000000"/>
                          </w:rPr>
                          <w:tab/>
                          <w:t>Reading_Score</w:t>
                        </w:r>
                        <w:r>
                          <w:rPr>
                            <w:color w:val="000000"/>
                            <w:spacing w:val="5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Writing_Score</w:t>
                        </w:r>
                        <w:r>
                          <w:rPr>
                            <w:color w:val="000000"/>
                            <w:spacing w:val="5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Placement_Score</w:t>
                        </w:r>
                        <w:r>
                          <w:rPr>
                            <w:color w:val="000000"/>
                            <w:spacing w:val="54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</w:rPr>
                          <w:t>\</w:t>
                        </w:r>
                      </w:p>
                    </w:txbxContent>
                  </v:textbox>
                  <v:stroke color="#000000"/>
                </v:shape>
                <v:shape type="#_x0000_t202" id="文本框 130" o:spid="_x0000_s130" style="position:absolute;&#10;left:7136;&#10;top:10392;&#10;width:549;&#10;height:3841;&#10;mso-wrap-style:square;" filled="f" stroked="f" strokeweight="1.0pt">
                  <v:textbox id="871" inset="0mm,0mm,0mm,0mm" o:insetmode="custom" style="layout-flow:horizontal;&#10;v-text-anchor:top;">
                    <w:txbxContent>
                      <w:p>
                        <w:pPr>
                          <w:spacing w:before="21" w:line="247" w:lineRule="auto"/>
                          <w:ind w:right="13" w:firstLine="132"/>
                        </w:pPr>
                        <w:r>
                          <w:rPr>
                            <w:spacing w:val="-4"/>
                          </w:rPr>
                          <w:t>NaN 75.0</w:t>
                        </w:r>
                      </w:p>
                      <w:p>
                        <w:pPr>
                          <w:spacing w:line="248" w:lineRule="exact"/>
                        </w:pP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71.0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65.0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73.0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4"/>
                          </w:rPr>
                          <w:t>71.0</w:t>
                        </w:r>
                      </w:p>
                    </w:txbxContent>
                  </v:textbox>
                  <v:stroke color="#000000"/>
                </v:shape>
                <v:shape type="#_x0000_t202" id="文本框 131" o:spid="_x0000_s131" style="position:absolute;&#10;left:5415;&#10;top:10392;&#10;width:285;&#10;height:3841;&#10;mso-wrap-style:square;" filled="f" stroked="f" strokeweight="1.0pt">
                  <v:textbox id="872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67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65</w:t>
                        </w:r>
                      </w:p>
                    </w:txbxContent>
                  </v:textbox>
                  <v:stroke color="#000000"/>
                </v:shape>
                <v:shape type="#_x0000_t202" id="文本框 132" o:spid="_x0000_s132" style="position:absolute;&#10;left:3428;&#10;top:10392;&#10;width:285;&#10;height:3841;&#10;mso-wrap-style:square;" filled="f" stroked="f" strokeweight="1.0pt">
                  <v:textbox id="873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</w:txbxContent>
                  </v:textbox>
                  <v:stroke color="#000000"/>
                </v:shape>
                <v:shape type="#_x0000_t202" id="文本框 133" o:spid="_x0000_s133" style="position:absolute;&#10;left:1441;&#10;top:10392;&#10;width:285;&#10;height:3841;&#10;mso-wrap-style:square;" filled="f" stroked="f" strokeweight="1.0pt">
                  <v:textbox id="874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13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14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rPr>
          <w:sz w:val="13"/>
        </w:rPr>
        <w:sectPr>
          <w:pgSz w:w="12240" w:h="15840"/>
          <w:pgMar w:top="1420" w:right="1080" w:bottom="280" w:left="1080" w:header="720" w:footer="720" w:gutter="0"/>
          <w:docGrid w:linePitch="312" w:charSpace="0"/>
        </w:sectPr>
      </w:pPr>
    </w:p>
    <w:tbl>
      <w:tblPr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"/>
        <w:gridCol w:w="1128"/>
        <w:gridCol w:w="1987"/>
        <w:gridCol w:w="1855"/>
        <w:gridCol w:w="2252"/>
        <w:gridCol w:w="1260"/>
      </w:tblGrid>
      <w:tr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</w:rPr>
            </w:pPr>
          </w:p>
        </w:tc>
        <w:tc>
          <w:tcPr>
            <w:tcW w:w="1128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855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2252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260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</w:tr>
      <w:tr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spacing w:before="20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spacing w:before="20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spacing w:before="20"/>
              <w:ind w:right="727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spacing w:before="20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spacing w:before="20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70.0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19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69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79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76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21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23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62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71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24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78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73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73.0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6"/>
        </w:trPr>
        <w:tc>
          <w:tcPr>
            <w:tcW w:w="101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</w:tbl>
    <w:p>
      <w:pPr>
        <w:pStyle w:val="15"/>
        <w:spacing w:before="1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56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168275</wp:posOffset>
                </wp:positionV>
                <wp:extent cx="3449955" cy="4876165"/>
                <wp:effectExtent l="0" t="0" r="0" b="0"/>
                <wp:wrapTopAndBottom/>
                <wp:docPr id="134" name="文本框 13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49955" cy="4876165"/>
                        </a:xfrm>
                        <a:prstGeom prst="rect"/>
                        <a:solidFill>
                          <a:srgbClr val="F4F4F4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35">
                        <w:txbxContent>
                          <w:p>
                            <w:pPr>
                              <w:pStyle w:val="15"/>
                              <w:spacing w:before="21"/>
                              <w:ind w:left="5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Club_Join_Date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88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92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94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77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77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36" o:spid="_x0000_s136" fillcolor="#F4F4F4" stroked="f" strokeweight="1.0pt" style="position:absolute;&#10;margin-left:72.0pt;&#10;margin-top:13.249999pt;&#10;width:271.65pt;&#10;height:383.95pt;&#10;z-index:56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75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1"/>
                        <w:ind w:left="5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Club_Join_Date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88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92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94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77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77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9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6984" cy="8176295"/>
                <wp:effectExtent l="0" t="0" r="0" b="0"/>
                <wp:wrapNone/>
                <wp:docPr id="137" name="组合 13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8" name="组合 138"/>
                      <wpg:cNvGrpSpPr/>
                      <wpg:grpSpPr>
                        <a:xfrm rot="0">
                          <a:off x="0" y="0"/>
                          <a:ext cx="6076984" cy="8176295"/>
                          <a:chOff x="0" y="0"/>
                          <a:chExt cx="6076984" cy="81762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9" name="曲线 139"/>
                        <wps:cNvSpPr/>
                        <wps:spPr>
                          <a:xfrm rot="0">
                            <a:off x="0" y="0"/>
                            <a:ext cx="6076984" cy="817629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62"/>
                                </a:lnTo>
                                <a:lnTo>
                                  <a:pt x="0" y="20227"/>
                                </a:lnTo>
                                <a:lnTo>
                                  <a:pt x="0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20227"/>
                                </a:lnTo>
                                <a:lnTo>
                                  <a:pt x="21600" y="19462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0" name="曲线 140"/>
                        <wps:cNvSpPr/>
                        <wps:spPr>
                          <a:xfrm rot="0">
                            <a:off x="66600" y="7784492"/>
                            <a:ext cx="5636976" cy="3245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0631" y="10821"/>
                                </a:moveTo>
                                <a:lnTo>
                                  <a:pt x="0" y="10821"/>
                                </a:lnTo>
                                <a:lnTo>
                                  <a:pt x="0" y="21600"/>
                                </a:lnTo>
                                <a:lnTo>
                                  <a:pt x="20631" y="21600"/>
                                </a:lnTo>
                                <a:lnTo>
                                  <a:pt x="20631" y="10821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78"/>
                                </a:lnTo>
                                <a:lnTo>
                                  <a:pt x="21600" y="10778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1" name="曲线 141"/>
                        <wps:cNvSpPr/>
                        <wps:spPr>
                          <a:xfrm rot="0">
                            <a:off x="600" y="600"/>
                            <a:ext cx="6076384" cy="817569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19799"/>
                                </a:lnTo>
                              </a:path>
                              <a:path w="21600" h="21600">
                                <a:moveTo>
                                  <a:pt x="6" y="19799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19464"/>
                                </a:moveTo>
                                <a:lnTo>
                                  <a:pt x="21595" y="20564"/>
                                </a:lnTo>
                              </a:path>
                              <a:path w="21600" h="21600">
                                <a:moveTo>
                                  <a:pt x="6" y="20564"/>
                                </a:moveTo>
                                <a:lnTo>
                                  <a:pt x="6" y="19464"/>
                                </a:lnTo>
                              </a:path>
                              <a:path w="21600" h="21600">
                                <a:moveTo>
                                  <a:pt x="21595" y="20229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20229"/>
                                </a:lnTo>
                              </a:path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19799"/>
                                </a:lnTo>
                              </a:path>
                              <a:path w="21600" h="21600">
                                <a:moveTo>
                                  <a:pt x="6" y="19799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19464"/>
                                </a:moveTo>
                                <a:lnTo>
                                  <a:pt x="21595" y="20564"/>
                                </a:lnTo>
                              </a:path>
                              <a:path w="21600" h="21600">
                                <a:moveTo>
                                  <a:pt x="6" y="20564"/>
                                </a:moveTo>
                                <a:lnTo>
                                  <a:pt x="6" y="19464"/>
                                </a:lnTo>
                              </a:path>
                              <a:path w="21600" h="21600">
                                <a:moveTo>
                                  <a:pt x="21595" y="20229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20229"/>
                                </a:lnTo>
                              </a:path>
                            </a:pathLst>
                          </a:custGeom>
                          <a:noFill/>
                          <a:ln w="3175" cmpd="sng" cap="flat">
                            <a:solidFill>
                              <a:srgbClr val="E2E2E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2" name="文本框 142"/>
                        <wps:cNvSpPr/>
                        <wps:spPr>
                          <a:xfrm rot="0">
                            <a:off x="404305" y="7784390"/>
                            <a:ext cx="3629050" cy="32570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43">
                          <w:txbxContent>
                            <w:p>
                              <w:pPr>
                                <w:tabs>
                                  <w:tab w:val="left" w:pos="1986"/>
                                </w:tabs>
                                <w:spacing w:before="21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Math_Score\n</w:t>
                              </w:r>
                              <w:r>
                                <w:tab/>
                                <w:t>Reading_Score</w:t>
                              </w:r>
                              <w:r>
                                <w:rPr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Writing_Score</w:t>
                              </w:r>
                            </w:p>
                            <w:p>
                              <w:pPr>
                                <w:tabs>
                                  <w:tab w:val="left" w:pos="1986"/>
                                  <w:tab w:val="left" w:pos="3708"/>
                                </w:tabs>
                                <w:spacing w:before="7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文本框 144"/>
                        <wps:cNvSpPr/>
                        <wps:spPr>
                          <a:xfrm rot="0">
                            <a:off x="4188858" y="7784390"/>
                            <a:ext cx="1274416" cy="32570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45">
                          <w:txbxContent>
                            <w:p>
                              <w:pPr>
                                <w:spacing w:before="21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Placement_Score</w:t>
                              </w:r>
                            </w:p>
                            <w:p>
                              <w:pPr>
                                <w:spacing w:before="7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文本框 146"/>
                        <wps:cNvSpPr/>
                        <wps:spPr>
                          <a:xfrm rot="0">
                            <a:off x="5618577" y="7784390"/>
                            <a:ext cx="97101" cy="163201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47">
                          <w:txbxContent>
                            <w:p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文本框 148"/>
                        <wps:cNvSpPr/>
                        <wps:spPr>
                          <a:xfrm rot="0">
                            <a:off x="67900" y="7946894"/>
                            <a:ext cx="97101" cy="163201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49">
                          <w:txbxContent>
                            <w:p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50" o:spid="_x0000_s150" coordorigin="1335,1438" coordsize="9570,12876" style="position:absolute;&#10;margin-left:66.75pt;&#10;margin-top:71.95pt;&#10;width:478.5027pt;&#10;height:643.80273pt;&#10;z-index:-24;&#10;mso-position-horizontal:absolute;&#10;mso-position-horizontal-relative:page;&#10;mso-position-vertical:absolute;&#10;mso-position-vertical-relative:page;&#10;mso-wrap-distance-left:0.0pt;&#10;mso-wrap-distance-right:0.0pt;">
                <v:shape type="#_x0000_t0" id="曲线 151" o:spid="_x0000_s151" coordsize="9570,12876" path="m9570,l,l,11602l,12058l,12876l9570,12876l9570,12058l9570,11602l9570,l9570,xe" style="position:absolute;&#10;left:1335;&#10;top:1438;&#10;width:9570;&#10;height:12876;" fillcolor="#F4F4F4" stroked="f" strokeweight="1.0pt">
                  <v:stroke color="#000000"/>
                </v:shape>
                <v:shape type="#_x0000_t0" id="曲线 152" o:spid="_x0000_s152" coordsize="8877,511" path="m8479,256l,256l,511l8479,511l8479,256m8877,l,l,255l8877,255l8877,e" style="position:absolute;&#10;left:1439;&#10;top:13698;&#10;width:8877;&#10;height:511;" fillcolor="#EDEDED" stroked="f" strokeweight="1.0pt">
                  <v:stroke color="#000000"/>
                </v:shape>
                <v:shape type="#_x0000_t0" id="曲线 153" o:spid="_x0000_s153" coordsize="9569,12875" path="m,2l9569,2m9567,l9567,11802m3,11802l3,m9567,11602l9567,12258m3,12258l3,11602m9567,12058l9567,12875m9569,12873l,12873m3,12875l3,12058m,2l9569,2m9567,l9567,11802m3,11802l3,m9567,11602l9567,12258m3,12258l3,11602m9567,12058l9567,12875m9569,12873l,12873m3,12875l3,12058e" style="position:absolute;&#10;left:1335;&#10;top:1439;&#10;width:9569;&#10;height:12875;" filled="f" stroked="t" strokeweight="0.25pt">
                  <v:stroke color="#E2E2E2"/>
                </v:shape>
                <v:shape type="#_x0000_t202" id="文本框 154" o:spid="_x0000_s154" style="position:absolute;&#10;left:1971;&#10;top:13697;&#10;width:5715;&#10;height:512;&#10;mso-wrap-style:square;" filled="f" stroked="f" strokeweight="1.0pt">
                  <v:textbox id="876" inset="0mm,0mm,0mm,0mm" o:insetmode="custom" style="layout-flow:horizontal;&#10;v-text-anchor:top;">
                    <w:txbxContent>
                      <w:p>
                        <w:pPr>
                          <w:tabs>
                            <w:tab w:val="left" w:pos="1986"/>
                          </w:tabs>
                          <w:spacing w:before="21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Math_Score\n</w:t>
                        </w:r>
                        <w:r>
                          <w:tab/>
                          <w:t>Reading_Score</w:t>
                        </w:r>
                        <w:r>
                          <w:rPr>
                            <w:spacing w:val="54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Writing_Score</w:t>
                        </w:r>
                      </w:p>
                      <w:p>
                        <w:pPr>
                          <w:tabs>
                            <w:tab w:val="left" w:pos="1986"/>
                            <w:tab w:val="left" w:pos="3708"/>
                          </w:tabs>
                          <w:spacing w:before="7" w:line="235" w:lineRule="exact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</w:txbxContent>
                  </v:textbox>
                  <v:stroke color="#000000"/>
                </v:shape>
                <v:shape type="#_x0000_t202" id="文本框 155" o:spid="_x0000_s155" style="position:absolute;&#10;left:7931;&#10;top:13697;&#10;width:2006;&#10;height:512;&#10;mso-wrap-style:square;" filled="f" stroked="f" strokeweight="1.0pt">
                  <v:textbox id="877" inset="0mm,0mm,0mm,0mm" o:insetmode="custom" style="layout-flow:horizontal;&#10;v-text-anchor:top;">
                    <w:txbxContent>
                      <w:p>
                        <w:pPr>
                          <w:spacing w:before="21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Placement_Score</w:t>
                        </w:r>
                      </w:p>
                      <w:p>
                        <w:pPr>
                          <w:spacing w:before="7" w:line="235" w:lineRule="exact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</w:txbxContent>
                  </v:textbox>
                  <v:stroke color="#000000"/>
                </v:shape>
                <v:shape type="#_x0000_t202" id="文本框 156" o:spid="_x0000_s156" style="position:absolute;&#10;left:10183;&#10;top:13697;&#10;width:152;&#10;height:257;&#10;mso-wrap-style:square;" filled="f" stroked="f" strokeweight="1.0pt">
                  <v:textbox id="878" inset="0mm,0mm,0mm,0mm" o:insetmode="custom" style="layout-flow:horizontal;&#10;v-text-anchor:top;">
                    <w:txbxContent>
                      <w:p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  <v:stroke color="#000000"/>
                </v:shape>
                <v:shape type="#_x0000_t202" id="文本框 157" o:spid="_x0000_s157" style="position:absolute;&#10;left:1441;&#10;top:13953;&#10;width:152;&#10;height:257;&#10;mso-wrap-style:square;" filled="f" stroked="f" strokeweight="1.0pt">
                  <v:textbox id="879" inset="0mm,0mm,0mm,0mm" o:insetmode="custom" style="layout-flow:horizontal;&#10;v-text-anchor:top;">
                    <w:txbxContent>
                      <w:p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222"/>
        <w:ind w:left="361"/>
      </w:pPr>
      <w:r>
        <w:rPr>
          <w:color w:val="1E1B1A"/>
          <w:spacing w:val="-2"/>
        </w:rPr>
        <w:t>ndf.dropna()</w:t>
      </w:r>
    </w:p>
    <w:p>
      <w:pPr>
        <w:pStyle w:val="15"/>
        <w:sectPr>
          <w:pgSz w:w="12240" w:h="15840"/>
          <w:pgMar w:top="1420" w:right="1080" w:bottom="280" w:left="1080" w:header="720" w:footer="720" w:gutter="0"/>
          <w:docGrid w:linePitch="312" w:charSpace="0"/>
        </w:sectPr>
      </w:pPr>
    </w:p>
    <w:tbl>
      <w:tblPr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"/>
        <w:gridCol w:w="1128"/>
        <w:gridCol w:w="1987"/>
        <w:gridCol w:w="1855"/>
        <w:gridCol w:w="2252"/>
        <w:gridCol w:w="1260"/>
      </w:tblGrid>
      <w:tr>
        <w:trPr>
          <w:trHeight w:val="102"/>
        </w:trPr>
        <w:tc>
          <w:tcPr>
            <w:tcW w:w="101" w:type="dxa"/>
            <w:vMerge w:val="restart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</w:rPr>
            </w:pPr>
          </w:p>
        </w:tc>
        <w:tc>
          <w:tcPr>
            <w:tcW w:w="1128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987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855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2252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260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</w:tr>
      <w:tr>
        <w:trPr>
          <w:trHeight w:val="254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spacing w:before="20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spacing w:before="20"/>
              <w:ind w:left="1" w:right="1"/>
              <w:jc w:val="center"/>
            </w:pPr>
            <w:r>
              <w:rPr>
                <w:spacing w:val="-5"/>
              </w:rPr>
              <w:t>78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spacing w:before="20"/>
              <w:ind w:right="727"/>
              <w:jc w:val="right"/>
            </w:pPr>
            <w:r>
              <w:rPr>
                <w:spacing w:val="-5"/>
              </w:rPr>
              <w:t>61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spacing w:before="20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spacing w:before="20"/>
              <w:ind w:right="1"/>
              <w:jc w:val="right"/>
            </w:pPr>
            <w:r>
              <w:rPr>
                <w:spacing w:val="-5"/>
              </w:rPr>
              <w:t>74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3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78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71.0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4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60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79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70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79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9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79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72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72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73.0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74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11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63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69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13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74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66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70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14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65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71.0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70.0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19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69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79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76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21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23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62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71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24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78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73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73.0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6"/>
        </w:trPr>
        <w:tc>
          <w:tcPr>
            <w:tcW w:w="101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</w:tbl>
    <w:p>
      <w:pPr>
        <w:pStyle w:val="15"/>
        <w:spacing w:before="22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57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173355</wp:posOffset>
                </wp:positionV>
                <wp:extent cx="3449955" cy="3413125"/>
                <wp:effectExtent l="0" t="0" r="0" b="0"/>
                <wp:wrapTopAndBottom/>
                <wp:docPr id="158" name="文本框 15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49955" cy="3413125"/>
                        </a:xfrm>
                        <a:prstGeom prst="rect"/>
                        <a:solidFill>
                          <a:srgbClr val="EDEDED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59">
                        <w:txbxContent>
                          <w:p>
                            <w:pPr>
                              <w:pStyle w:val="15"/>
                              <w:spacing w:before="21"/>
                              <w:ind w:left="5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Club_Join_Date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88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92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94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99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60" o:spid="_x0000_s160" fillcolor="#EDEDED" stroked="f" strokeweight="1.0pt" style="position:absolute;&#10;margin-left:72.0pt;&#10;margin-top:13.650001pt;&#10;width:271.65pt;&#10;height:268.75pt;&#10;z-index:57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80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1"/>
                        <w:ind w:left="5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Club_Join_Date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88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92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94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10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6949" cy="8084819"/>
                <wp:effectExtent l="0" t="0" r="0" b="0"/>
                <wp:wrapNone/>
                <wp:docPr id="161" name="曲线 16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6949" cy="808481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62" o:spid="_x0000_s162" fillcolor="#F4F4F4" stroked="f" strokeweight="1.0pt" coordsize="9570,12731" path="m9569,l,l,12731l9569,12731l9569,l9569,xe" style="position:absolute;&#10;margin-left:66.75pt;&#10;margin-top:71.95pt;&#10;width:478.5pt;&#10;height:636.6pt;&#10;z-index:-23;&#10;mso-position-horizontal:absolute;&#10;mso-position-horizontal-relative:page;&#10;mso-position-vertical:absolute;&#10;mso-position-vertical-relative:page;&#10;mso-wrap-distance-left:0.0pt;&#10;mso-wrap-distance-right:0.0pt;">
                <v:stroke color="#000000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11" behindDoc="1" locked="0" layoutInCell="1" hidden="0" allowOverlap="1">
                <wp:simplePos x="0" y="0"/>
                <wp:positionH relativeFrom="page">
                  <wp:posOffset>848360</wp:posOffset>
                </wp:positionH>
                <wp:positionV relativeFrom="page">
                  <wp:posOffset>914400</wp:posOffset>
                </wp:positionV>
                <wp:extent cx="6076315" cy="8084184"/>
                <wp:effectExtent l="0" t="0" r="0" b="0"/>
                <wp:wrapNone/>
                <wp:docPr id="163" name="曲线 16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6315" cy="8084184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5"/>
                              </a:moveTo>
                              <a:lnTo>
                                <a:pt x="21600" y="5"/>
                              </a:lnTo>
                            </a:path>
                            <a:path w="21600" h="21600">
                              <a:moveTo>
                                <a:pt x="21595" y="0"/>
                              </a:moveTo>
                              <a:lnTo>
                                <a:pt x="21595" y="21600"/>
                              </a:lnTo>
                            </a:path>
                            <a:path w="21600" h="21600">
                              <a:moveTo>
                                <a:pt x="21600" y="21596"/>
                              </a:moveTo>
                              <a:lnTo>
                                <a:pt x="0" y="21596"/>
                              </a:lnTo>
                            </a:path>
                            <a:path w="21600" h="21600">
                              <a:moveTo>
                                <a:pt x="6" y="21600"/>
                              </a:moveTo>
                              <a:lnTo>
                                <a:pt x="6" y="0"/>
                              </a:lnTo>
                            </a:path>
                            <a:path w="21600" h="21600">
                              <a:moveTo>
                                <a:pt x="0" y="5"/>
                              </a:moveTo>
                              <a:lnTo>
                                <a:pt x="21600" y="5"/>
                              </a:lnTo>
                            </a:path>
                            <a:path w="21600" h="21600">
                              <a:moveTo>
                                <a:pt x="21595" y="0"/>
                              </a:moveTo>
                              <a:lnTo>
                                <a:pt x="21595" y="21600"/>
                              </a:lnTo>
                            </a:path>
                            <a:path w="21600" h="21600">
                              <a:moveTo>
                                <a:pt x="21600" y="21596"/>
                              </a:moveTo>
                              <a:lnTo>
                                <a:pt x="0" y="21596"/>
                              </a:lnTo>
                            </a:path>
                            <a:path w="21600" h="21600">
                              <a:moveTo>
                                <a:pt x="6" y="21600"/>
                              </a:move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64" o:spid="_x0000_s164" filled="f" stroked="t" strokeweight="0.25pt" coordsize="9569,12730" path="m,2l9569,2m9567,l9567,12730m9569,12729l,12729m3,12730l3,m,2l9569,2m9567,l9567,12730m9569,12729l,12729m3,12730l3,e" style="position:absolute;&#10;margin-left:66.8pt;&#10;margin-top:72.0pt;&#10;width:478.45004pt;&#10;height:636.55pt;&#10;z-index:-22;&#10;mso-position-horizontal:absolute;&#10;mso-position-horizontal-relative:page;&#10;mso-position-vertical:absolute;&#10;mso-position-vertical-relative:page;&#10;mso-wrap-distance-left:0.0pt;&#10;mso-wrap-distance-right:0.0pt;">
                <v:stroke color="#E2E2E2"/>
              </v:shape>
            </w:pict>
          </mc:Fallback>
        </mc:AlternateContent>
      </w:r>
    </w:p>
    <w:p>
      <w:pPr>
        <w:pStyle w:val="15"/>
        <w:rPr>
          <w:sz w:val="20"/>
        </w:rPr>
        <w:sectPr>
          <w:pgSz w:w="12240" w:h="15840"/>
          <w:pgMar w:top="1420" w:right="1080" w:bottom="280" w:left="1080" w:header="720" w:footer="720" w:gutter="0"/>
          <w:docGrid w:linePitch="312" w:charSpace="0"/>
        </w:sectPr>
      </w:pPr>
    </w:p>
    <w:tbl>
      <w:tblPr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"/>
        <w:gridCol w:w="1062"/>
        <w:gridCol w:w="2716"/>
        <w:gridCol w:w="1657"/>
      </w:tblGrid>
      <w:tr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</w:rPr>
            </w:pPr>
          </w:p>
        </w:tc>
        <w:tc>
          <w:tcPr>
            <w:tcW w:w="1062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2716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65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</w:tr>
      <w:tr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spacing w:before="20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21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spacing w:before="20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spacing w:before="20"/>
              <w:jc w:val="right"/>
            </w:pPr>
            <w:r>
              <w:rPr>
                <w:spacing w:val="-5"/>
              </w:rPr>
              <w:t>77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22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jc w:val="right"/>
            </w:pPr>
            <w:r>
              <w:rPr>
                <w:spacing w:val="-5"/>
              </w:rPr>
              <w:t>89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23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jc w:val="right"/>
            </w:pPr>
            <w:r>
              <w:rPr>
                <w:spacing w:val="-5"/>
              </w:rPr>
              <w:t>77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24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jc w:val="right"/>
            </w:pPr>
            <w:r>
              <w:rPr>
                <w:spacing w:val="-5"/>
              </w:rPr>
              <w:t>85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25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jc w:val="right"/>
            </w:pPr>
            <w:r>
              <w:rPr>
                <w:spacing w:val="-5"/>
              </w:rPr>
              <w:t>84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26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jc w:val="right"/>
            </w:pPr>
            <w:r>
              <w:rPr>
                <w:spacing w:val="-5"/>
              </w:rPr>
              <w:t>84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27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jc w:val="right"/>
            </w:pPr>
            <w:r>
              <w:rPr>
                <w:spacing w:val="-5"/>
              </w:rPr>
              <w:t>84</w:t>
            </w:r>
          </w:p>
        </w:tc>
      </w:tr>
      <w:tr>
        <w:trPr>
          <w:trHeight w:val="256"/>
        </w:trPr>
        <w:tc>
          <w:tcPr>
            <w:tcW w:w="101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2716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657" w:type="dxa"/>
            <w:shd w:val="clear" w:color="auto" w:fill="EDEDED"/>
          </w:tcPr>
          <w:p>
            <w:pPr>
              <w:pStyle w:val="17"/>
              <w:jc w:val="right"/>
            </w:pPr>
            <w:r>
              <w:rPr>
                <w:spacing w:val="-5"/>
              </w:rPr>
              <w:t>97</w:t>
            </w:r>
          </w:p>
        </w:tc>
      </w:tr>
    </w:tbl>
    <w:p>
      <w:pPr>
        <w:pStyle w:val="15"/>
        <w:spacing w:before="0"/>
        <w:ind w:left="0"/>
      </w:pPr>
      <w:r>
        <mc:AlternateContent>
          <mc:Choice Requires="wps">
            <w:drawing>
              <wp:anchor distT="0" distB="0" distL="0" distR="0" simplePos="0" relativeHeight="12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6984" cy="8176295"/>
                <wp:effectExtent l="0" t="0" r="0" b="0"/>
                <wp:wrapNone/>
                <wp:docPr id="165" name="组合 16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6" name="组合 166"/>
                      <wpg:cNvGrpSpPr/>
                      <wpg:grpSpPr>
                        <a:xfrm rot="0">
                          <a:off x="0" y="0"/>
                          <a:ext cx="6076984" cy="8176295"/>
                          <a:chOff x="0" y="0"/>
                          <a:chExt cx="6076984" cy="81762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7" name="曲线 167"/>
                        <wps:cNvSpPr/>
                        <wps:spPr>
                          <a:xfrm rot="0">
                            <a:off x="0" y="0"/>
                            <a:ext cx="6076984" cy="817629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1"/>
                                </a:lnTo>
                                <a:lnTo>
                                  <a:pt x="0" y="3613"/>
                                </a:lnTo>
                                <a:lnTo>
                                  <a:pt x="0" y="4376"/>
                                </a:lnTo>
                                <a:lnTo>
                                  <a:pt x="0" y="4378"/>
                                </a:lnTo>
                                <a:lnTo>
                                  <a:pt x="0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4378"/>
                                </a:lnTo>
                                <a:lnTo>
                                  <a:pt x="21600" y="4376"/>
                                </a:lnTo>
                                <a:lnTo>
                                  <a:pt x="21600" y="3613"/>
                                </a:lnTo>
                                <a:lnTo>
                                  <a:pt x="21600" y="3611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8" name="曲线 168"/>
                        <wps:cNvSpPr/>
                        <wps:spPr>
                          <a:xfrm rot="0">
                            <a:off x="66600" y="1784921"/>
                            <a:ext cx="5636976" cy="4876257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0631" y="20882"/>
                                </a:moveTo>
                                <a:lnTo>
                                  <a:pt x="0" y="20882"/>
                                </a:lnTo>
                                <a:lnTo>
                                  <a:pt x="0" y="21600"/>
                                </a:lnTo>
                                <a:lnTo>
                                  <a:pt x="20631" y="21600"/>
                                </a:lnTo>
                                <a:lnTo>
                                  <a:pt x="20631" y="20882"/>
                                </a:lnTo>
                              </a:path>
                              <a:path w="21600" h="21600">
                                <a:moveTo>
                                  <a:pt x="20631" y="20162"/>
                                </a:moveTo>
                                <a:lnTo>
                                  <a:pt x="0" y="20162"/>
                                </a:lnTo>
                                <a:lnTo>
                                  <a:pt x="0" y="20879"/>
                                </a:lnTo>
                                <a:lnTo>
                                  <a:pt x="20631" y="20879"/>
                                </a:lnTo>
                                <a:lnTo>
                                  <a:pt x="20631" y="20162"/>
                                </a:lnTo>
                              </a:path>
                              <a:path w="21600" h="21600">
                                <a:moveTo>
                                  <a:pt x="20631" y="19442"/>
                                </a:moveTo>
                                <a:lnTo>
                                  <a:pt x="0" y="19442"/>
                                </a:lnTo>
                                <a:lnTo>
                                  <a:pt x="0" y="20159"/>
                                </a:lnTo>
                                <a:lnTo>
                                  <a:pt x="20631" y="20159"/>
                                </a:lnTo>
                                <a:lnTo>
                                  <a:pt x="20631" y="19442"/>
                                </a:lnTo>
                              </a:path>
                              <a:path w="21600" h="21600">
                                <a:moveTo>
                                  <a:pt x="20631" y="18722"/>
                                </a:moveTo>
                                <a:lnTo>
                                  <a:pt x="0" y="18722"/>
                                </a:lnTo>
                                <a:lnTo>
                                  <a:pt x="0" y="19439"/>
                                </a:lnTo>
                                <a:lnTo>
                                  <a:pt x="20631" y="19439"/>
                                </a:lnTo>
                                <a:lnTo>
                                  <a:pt x="20631" y="18722"/>
                                </a:lnTo>
                              </a:path>
                              <a:path w="21600" h="21600">
                                <a:moveTo>
                                  <a:pt x="20631" y="18002"/>
                                </a:moveTo>
                                <a:lnTo>
                                  <a:pt x="0" y="18002"/>
                                </a:lnTo>
                                <a:lnTo>
                                  <a:pt x="0" y="18719"/>
                                </a:lnTo>
                                <a:lnTo>
                                  <a:pt x="20631" y="18719"/>
                                </a:lnTo>
                                <a:lnTo>
                                  <a:pt x="20631" y="18002"/>
                                </a:lnTo>
                              </a:path>
                              <a:path w="21600" h="21600">
                                <a:moveTo>
                                  <a:pt x="20631" y="17282"/>
                                </a:moveTo>
                                <a:lnTo>
                                  <a:pt x="0" y="17282"/>
                                </a:lnTo>
                                <a:lnTo>
                                  <a:pt x="0" y="17999"/>
                                </a:lnTo>
                                <a:lnTo>
                                  <a:pt x="20631" y="17999"/>
                                </a:lnTo>
                                <a:lnTo>
                                  <a:pt x="20631" y="17282"/>
                                </a:lnTo>
                              </a:path>
                              <a:path w="21600" h="21600">
                                <a:moveTo>
                                  <a:pt x="20631" y="16562"/>
                                </a:moveTo>
                                <a:lnTo>
                                  <a:pt x="0" y="16562"/>
                                </a:lnTo>
                                <a:lnTo>
                                  <a:pt x="0" y="17279"/>
                                </a:lnTo>
                                <a:lnTo>
                                  <a:pt x="20631" y="17279"/>
                                </a:lnTo>
                                <a:lnTo>
                                  <a:pt x="20631" y="16562"/>
                                </a:lnTo>
                              </a:path>
                              <a:path w="21600" h="21600">
                                <a:moveTo>
                                  <a:pt x="20631" y="15842"/>
                                </a:moveTo>
                                <a:lnTo>
                                  <a:pt x="0" y="15842"/>
                                </a:lnTo>
                                <a:lnTo>
                                  <a:pt x="0" y="16559"/>
                                </a:lnTo>
                                <a:lnTo>
                                  <a:pt x="20631" y="16559"/>
                                </a:lnTo>
                                <a:lnTo>
                                  <a:pt x="20631" y="15842"/>
                                </a:lnTo>
                              </a:path>
                              <a:path w="21600" h="21600">
                                <a:moveTo>
                                  <a:pt x="20631" y="15121"/>
                                </a:moveTo>
                                <a:lnTo>
                                  <a:pt x="0" y="15121"/>
                                </a:lnTo>
                                <a:lnTo>
                                  <a:pt x="0" y="15839"/>
                                </a:lnTo>
                                <a:lnTo>
                                  <a:pt x="20631" y="15839"/>
                                </a:lnTo>
                                <a:lnTo>
                                  <a:pt x="20631" y="15121"/>
                                </a:lnTo>
                              </a:path>
                              <a:path w="21600" h="21600">
                                <a:moveTo>
                                  <a:pt x="20631" y="14401"/>
                                </a:moveTo>
                                <a:lnTo>
                                  <a:pt x="0" y="14401"/>
                                </a:lnTo>
                                <a:lnTo>
                                  <a:pt x="0" y="15119"/>
                                </a:lnTo>
                                <a:lnTo>
                                  <a:pt x="20631" y="15119"/>
                                </a:lnTo>
                                <a:lnTo>
                                  <a:pt x="20631" y="14401"/>
                                </a:lnTo>
                              </a:path>
                              <a:path w="21600" h="21600">
                                <a:moveTo>
                                  <a:pt x="20631" y="13681"/>
                                </a:moveTo>
                                <a:lnTo>
                                  <a:pt x="0" y="13681"/>
                                </a:lnTo>
                                <a:lnTo>
                                  <a:pt x="0" y="14399"/>
                                </a:lnTo>
                                <a:lnTo>
                                  <a:pt x="20631" y="14399"/>
                                </a:lnTo>
                                <a:lnTo>
                                  <a:pt x="20631" y="13681"/>
                                </a:lnTo>
                              </a:path>
                              <a:path w="21600" h="21600">
                                <a:moveTo>
                                  <a:pt x="20631" y="12961"/>
                                </a:moveTo>
                                <a:lnTo>
                                  <a:pt x="0" y="12961"/>
                                </a:lnTo>
                                <a:lnTo>
                                  <a:pt x="0" y="13678"/>
                                </a:lnTo>
                                <a:lnTo>
                                  <a:pt x="20631" y="13678"/>
                                </a:lnTo>
                                <a:lnTo>
                                  <a:pt x="20631" y="12961"/>
                                </a:lnTo>
                              </a:path>
                              <a:path w="21600" h="21600">
                                <a:moveTo>
                                  <a:pt x="20631" y="12241"/>
                                </a:moveTo>
                                <a:lnTo>
                                  <a:pt x="0" y="12241"/>
                                </a:lnTo>
                                <a:lnTo>
                                  <a:pt x="0" y="12958"/>
                                </a:lnTo>
                                <a:lnTo>
                                  <a:pt x="20631" y="12958"/>
                                </a:lnTo>
                                <a:lnTo>
                                  <a:pt x="20631" y="12241"/>
                                </a:lnTo>
                              </a:path>
                              <a:path w="21600" h="21600">
                                <a:moveTo>
                                  <a:pt x="20631" y="11521"/>
                                </a:moveTo>
                                <a:lnTo>
                                  <a:pt x="0" y="11521"/>
                                </a:lnTo>
                                <a:lnTo>
                                  <a:pt x="0" y="12238"/>
                                </a:lnTo>
                                <a:lnTo>
                                  <a:pt x="20631" y="12238"/>
                                </a:lnTo>
                                <a:lnTo>
                                  <a:pt x="20631" y="11521"/>
                                </a:lnTo>
                              </a:path>
                              <a:path w="21600" h="21600">
                                <a:moveTo>
                                  <a:pt x="20631" y="10801"/>
                                </a:moveTo>
                                <a:lnTo>
                                  <a:pt x="0" y="10801"/>
                                </a:lnTo>
                                <a:lnTo>
                                  <a:pt x="0" y="11518"/>
                                </a:lnTo>
                                <a:lnTo>
                                  <a:pt x="20631" y="11518"/>
                                </a:lnTo>
                                <a:lnTo>
                                  <a:pt x="20631" y="10801"/>
                                </a:lnTo>
                              </a:path>
                              <a:path w="21600" h="21600">
                                <a:moveTo>
                                  <a:pt x="20631" y="10081"/>
                                </a:moveTo>
                                <a:lnTo>
                                  <a:pt x="0" y="10081"/>
                                </a:lnTo>
                                <a:lnTo>
                                  <a:pt x="0" y="10798"/>
                                </a:lnTo>
                                <a:lnTo>
                                  <a:pt x="20631" y="10798"/>
                                </a:lnTo>
                                <a:lnTo>
                                  <a:pt x="20631" y="10081"/>
                                </a:lnTo>
                              </a:path>
                              <a:path w="21600" h="21600">
                                <a:moveTo>
                                  <a:pt x="20631" y="9361"/>
                                </a:moveTo>
                                <a:lnTo>
                                  <a:pt x="0" y="9361"/>
                                </a:lnTo>
                                <a:lnTo>
                                  <a:pt x="0" y="10078"/>
                                </a:lnTo>
                                <a:lnTo>
                                  <a:pt x="20631" y="10078"/>
                                </a:lnTo>
                                <a:lnTo>
                                  <a:pt x="20631" y="9361"/>
                                </a:lnTo>
                              </a:path>
                              <a:path w="21600" h="21600">
                                <a:moveTo>
                                  <a:pt x="20631" y="8641"/>
                                </a:moveTo>
                                <a:lnTo>
                                  <a:pt x="0" y="8641"/>
                                </a:lnTo>
                                <a:lnTo>
                                  <a:pt x="0" y="9358"/>
                                </a:lnTo>
                                <a:lnTo>
                                  <a:pt x="20631" y="9358"/>
                                </a:lnTo>
                                <a:lnTo>
                                  <a:pt x="20631" y="8641"/>
                                </a:lnTo>
                              </a:path>
                              <a:path w="21600" h="21600">
                                <a:moveTo>
                                  <a:pt x="20631" y="7921"/>
                                </a:moveTo>
                                <a:lnTo>
                                  <a:pt x="0" y="7921"/>
                                </a:lnTo>
                                <a:lnTo>
                                  <a:pt x="0" y="8638"/>
                                </a:lnTo>
                                <a:lnTo>
                                  <a:pt x="20631" y="8638"/>
                                </a:lnTo>
                                <a:lnTo>
                                  <a:pt x="20631" y="7921"/>
                                </a:lnTo>
                              </a:path>
                              <a:path w="21600" h="21600">
                                <a:moveTo>
                                  <a:pt x="20631" y="7200"/>
                                </a:moveTo>
                                <a:lnTo>
                                  <a:pt x="0" y="7200"/>
                                </a:lnTo>
                                <a:lnTo>
                                  <a:pt x="0" y="7918"/>
                                </a:lnTo>
                                <a:lnTo>
                                  <a:pt x="20631" y="7918"/>
                                </a:lnTo>
                                <a:lnTo>
                                  <a:pt x="20631" y="7200"/>
                                </a:lnTo>
                              </a:path>
                              <a:path w="21600" h="21600">
                                <a:moveTo>
                                  <a:pt x="20631" y="6480"/>
                                </a:moveTo>
                                <a:lnTo>
                                  <a:pt x="0" y="6480"/>
                                </a:lnTo>
                                <a:lnTo>
                                  <a:pt x="0" y="7198"/>
                                </a:lnTo>
                                <a:lnTo>
                                  <a:pt x="20631" y="7198"/>
                                </a:lnTo>
                                <a:lnTo>
                                  <a:pt x="20631" y="6480"/>
                                </a:lnTo>
                              </a:path>
                              <a:path w="21600" h="21600">
                                <a:moveTo>
                                  <a:pt x="20631" y="5760"/>
                                </a:moveTo>
                                <a:lnTo>
                                  <a:pt x="0" y="5760"/>
                                </a:lnTo>
                                <a:lnTo>
                                  <a:pt x="0" y="6478"/>
                                </a:lnTo>
                                <a:lnTo>
                                  <a:pt x="20631" y="6478"/>
                                </a:lnTo>
                                <a:lnTo>
                                  <a:pt x="20631" y="5760"/>
                                </a:lnTo>
                              </a:path>
                              <a:path w="21600" h="21600">
                                <a:moveTo>
                                  <a:pt x="20631" y="5040"/>
                                </a:moveTo>
                                <a:lnTo>
                                  <a:pt x="0" y="5040"/>
                                </a:lnTo>
                                <a:lnTo>
                                  <a:pt x="0" y="5757"/>
                                </a:lnTo>
                                <a:lnTo>
                                  <a:pt x="20631" y="5757"/>
                                </a:lnTo>
                                <a:lnTo>
                                  <a:pt x="20631" y="5040"/>
                                </a:lnTo>
                              </a:path>
                              <a:path w="21600" h="21600">
                                <a:moveTo>
                                  <a:pt x="20631" y="4320"/>
                                </a:moveTo>
                                <a:lnTo>
                                  <a:pt x="0" y="4320"/>
                                </a:lnTo>
                                <a:lnTo>
                                  <a:pt x="0" y="5037"/>
                                </a:lnTo>
                                <a:lnTo>
                                  <a:pt x="20631" y="5037"/>
                                </a:lnTo>
                                <a:lnTo>
                                  <a:pt x="20631" y="4320"/>
                                </a:lnTo>
                              </a:path>
                              <a:path w="21600" h="21600">
                                <a:moveTo>
                                  <a:pt x="20631" y="3600"/>
                                </a:moveTo>
                                <a:lnTo>
                                  <a:pt x="0" y="3600"/>
                                </a:lnTo>
                                <a:lnTo>
                                  <a:pt x="0" y="4317"/>
                                </a:lnTo>
                                <a:lnTo>
                                  <a:pt x="20631" y="4317"/>
                                </a:lnTo>
                                <a:lnTo>
                                  <a:pt x="20631" y="3600"/>
                                </a:lnTo>
                              </a:path>
                              <a:path w="21600" h="21600">
                                <a:moveTo>
                                  <a:pt x="20631" y="2880"/>
                                </a:moveTo>
                                <a:lnTo>
                                  <a:pt x="0" y="2880"/>
                                </a:lnTo>
                                <a:lnTo>
                                  <a:pt x="0" y="3597"/>
                                </a:lnTo>
                                <a:lnTo>
                                  <a:pt x="20631" y="3597"/>
                                </a:lnTo>
                                <a:lnTo>
                                  <a:pt x="20631" y="2880"/>
                                </a:lnTo>
                              </a:path>
                              <a:path w="21600" h="21600">
                                <a:moveTo>
                                  <a:pt x="20631" y="2160"/>
                                </a:moveTo>
                                <a:lnTo>
                                  <a:pt x="0" y="2160"/>
                                </a:lnTo>
                                <a:lnTo>
                                  <a:pt x="0" y="2877"/>
                                </a:lnTo>
                                <a:lnTo>
                                  <a:pt x="20631" y="2877"/>
                                </a:lnTo>
                                <a:lnTo>
                                  <a:pt x="20631" y="2160"/>
                                </a:lnTo>
                              </a:path>
                              <a:path w="21600" h="21600">
                                <a:moveTo>
                                  <a:pt x="20631" y="1440"/>
                                </a:moveTo>
                                <a:lnTo>
                                  <a:pt x="0" y="1440"/>
                                </a:lnTo>
                                <a:lnTo>
                                  <a:pt x="0" y="2157"/>
                                </a:lnTo>
                                <a:lnTo>
                                  <a:pt x="20631" y="2157"/>
                                </a:lnTo>
                                <a:lnTo>
                                  <a:pt x="20631" y="1440"/>
                                </a:lnTo>
                              </a:path>
                              <a:path w="21600" h="21600">
                                <a:moveTo>
                                  <a:pt x="20631" y="720"/>
                                </a:moveTo>
                                <a:lnTo>
                                  <a:pt x="0" y="720"/>
                                </a:lnTo>
                                <a:lnTo>
                                  <a:pt x="0" y="1437"/>
                                </a:lnTo>
                                <a:lnTo>
                                  <a:pt x="20631" y="1437"/>
                                </a:lnTo>
                                <a:lnTo>
                                  <a:pt x="20631" y="72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"/>
                                </a:lnTo>
                                <a:lnTo>
                                  <a:pt x="21600" y="71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9" name="曲线 169"/>
                        <wps:cNvSpPr/>
                        <wps:spPr>
                          <a:xfrm rot="0">
                            <a:off x="600" y="600"/>
                            <a:ext cx="6076384" cy="817569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3947"/>
                                </a:lnTo>
                              </a:path>
                              <a:path w="21600" h="21600">
                                <a:moveTo>
                                  <a:pt x="6" y="3947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3612"/>
                                </a:moveTo>
                                <a:lnTo>
                                  <a:pt x="21595" y="4712"/>
                                </a:lnTo>
                              </a:path>
                              <a:path w="21600" h="21600">
                                <a:moveTo>
                                  <a:pt x="6" y="4712"/>
                                </a:moveTo>
                                <a:lnTo>
                                  <a:pt x="6" y="3612"/>
                                </a:lnTo>
                              </a:path>
                              <a:path w="21600" h="21600">
                                <a:moveTo>
                                  <a:pt x="21595" y="4377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4377"/>
                                </a:lnTo>
                              </a:path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3947"/>
                                </a:lnTo>
                              </a:path>
                              <a:path w="21600" h="21600">
                                <a:moveTo>
                                  <a:pt x="6" y="3947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3612"/>
                                </a:moveTo>
                                <a:lnTo>
                                  <a:pt x="21595" y="4712"/>
                                </a:lnTo>
                              </a:path>
                              <a:path w="21600" h="21600">
                                <a:moveTo>
                                  <a:pt x="6" y="4712"/>
                                </a:moveTo>
                                <a:lnTo>
                                  <a:pt x="6" y="3612"/>
                                </a:lnTo>
                              </a:path>
                              <a:path w="21600" h="21600">
                                <a:moveTo>
                                  <a:pt x="21595" y="4377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4377"/>
                                </a:lnTo>
                              </a:path>
                            </a:pathLst>
                          </a:custGeom>
                          <a:noFill/>
                          <a:ln w="3175" cmpd="sng" cap="flat">
                            <a:solidFill>
                              <a:srgbClr val="E2E2E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0" name="文本框 170"/>
                        <wps:cNvSpPr/>
                        <wps:spPr>
                          <a:xfrm rot="0">
                            <a:off x="404305" y="1784221"/>
                            <a:ext cx="3629050" cy="487745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71">
                          <w:txbxContent>
                            <w:p>
                              <w:pPr>
                                <w:tabs>
                                  <w:tab w:val="left" w:pos="1986"/>
                                </w:tabs>
                                <w:spacing w:before="21"/>
                              </w:pPr>
                              <w:r>
                                <w:rPr>
                                  <w:spacing w:val="-2"/>
                                </w:rPr>
                                <w:t>Math_Score\n</w:t>
                              </w:r>
                              <w:r>
                                <w:tab/>
                                <w:t>Reading_Score</w:t>
                              </w:r>
                              <w:r>
                                <w:rPr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Writing_Score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297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67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NaN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65.0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73.0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65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70.0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67.0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67.0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62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73.0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65.0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66.0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 w:line="235" w:lineRule="exact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文本框 172"/>
                        <wps:cNvSpPr/>
                        <wps:spPr>
                          <a:xfrm rot="0">
                            <a:off x="4188858" y="1784221"/>
                            <a:ext cx="1274416" cy="487745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73">
                          <w:txbxContent>
                            <w:p>
                              <w:pPr>
                                <w:spacing w:before="21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Placement_Score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6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文本框 174"/>
                        <wps:cNvSpPr/>
                        <wps:spPr>
                          <a:xfrm rot="0">
                            <a:off x="5618577" y="1784221"/>
                            <a:ext cx="97101" cy="163201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75">
                          <w:txbxContent>
                            <w:p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文本框 176"/>
                        <wps:cNvSpPr/>
                        <wps:spPr>
                          <a:xfrm rot="0">
                            <a:off x="67900" y="1946722"/>
                            <a:ext cx="181002" cy="471495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77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24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27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28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78" o:spid="_x0000_s178" coordorigin="1335,1438" coordsize="9570,12876" style="position:absolute;&#10;margin-left:66.75pt;&#10;margin-top:71.95pt;&#10;width:478.5027pt;&#10;height:643.80273pt;&#10;z-index:-21;&#10;mso-position-horizontal:absolute;&#10;mso-position-horizontal-relative:page;&#10;mso-position-vertical:absolute;&#10;mso-position-vertical-relative:page;&#10;mso-wrap-distance-left:0.0pt;&#10;mso-wrap-distance-right:0.0pt;">
                <v:shape type="#_x0000_t0" id="曲线 179" o:spid="_x0000_s179" coordsize="9570,12876" path="m9570,l,l,2153l,2154l,2609l,2610l,12876l9570,12876l9570,2610l9570,2609l9570,2154l9570,2153l9570,l9570,xe" style="position:absolute;&#10;left:1335;&#10;top:1438;&#10;width:9570;&#10;height:12876;" fillcolor="#F4F4F4" stroked="f" strokeweight="1.0pt">
                  <v:stroke color="#000000"/>
                </v:shape>
                <v:shape type="#_x0000_t0" id="曲线 180" o:spid="_x0000_s180" coordsize="8877,7679" path="m8479,7424l,7424l,7679l8479,7679l8479,7424m8479,7168l,7168l,7423l8479,7423l8479,7168m8479,6912l,6912l,7167l8479,7167l8479,6912m8479,6656l,6656l,6911l8479,6911l8479,6656m8479,6400l,6400l,6655l8479,6655l8479,6400m8479,6144l,6144l,6399l8479,6399l8479,6144m8479,5888l,5888l,6143l8479,6143l8479,5888m8479,5632l,5632l,5887l8479,5887l8479,5632m8479,5376l,5376l,5631l8479,5631l8479,5376m8479,5120l,5120l,5375l8479,5375l8479,5120m8479,4864l,4864l,5119l8479,5119l8479,4864m8479,4608l,4608l,4863l8479,4863l8479,4608m8479,4352l,4352l,4607l8479,4607l8479,4352m8479,4096l,4096l,4351l8479,4351l8479,4096m8479,3840l,3840l,4095l8479,4095l8479,3840m8479,3584l,3584l,3839l8479,3839l8479,3584m8479,3328l,3328l,3583l8479,3583l8479,3328m8479,3072l,3072l,3327l8479,3327l8479,3072m8479,2816l,2816l,3071l8479,3071l8479,2816m8479,2560l,2560l,2815l8479,2815l8479,2560m8479,2304l,2304l,2559l8479,2559l8479,2304m8479,2048l,2048l,2303l8479,2303l8479,2048m8479,1792l,1792l,2047l8479,2047l8479,1792m8479,1536l,1536l,1791l8479,1791l8479,1536m8479,1280l,1280l,1535l8479,1535l8479,1280m8479,1024l,1024l,1279l8479,1279l8479,1024m8479,768l,768l,1023l8479,1023l8479,768m8479,512l,512l,767l8479,767l8479,512m8479,256l,256l,511l8479,511l8479,256m8877,l,l,255l8877,255l8877,e" style="position:absolute;&#10;left:1439;&#10;top:4249;&#10;width:8877;&#10;height:7679;" fillcolor="#EDEDED" stroked="f" strokeweight="1.0pt">
                  <v:stroke color="#000000"/>
                </v:shape>
                <v:shape type="#_x0000_t0" id="曲线 181" o:spid="_x0000_s181" coordsize="9569,12875" path="m,2l9569,2m9567,l9567,2353m3,2353l3,m9567,2153l9567,2809m3,2809l3,2153m9567,2609l9567,12875m9569,12873l,12873m3,12875l3,2609m,2l9569,2m9567,l9567,2353m3,2353l3,m9567,2153l9567,2809m3,2809l3,2153m9567,2609l9567,12875m9569,12873l,12873m3,12875l3,2609e" style="position:absolute;&#10;left:1335;&#10;top:1439;&#10;width:9569;&#10;height:12875;" filled="f" stroked="t" strokeweight="0.25pt">
                  <v:stroke color="#E2E2E2"/>
                </v:shape>
                <v:shape type="#_x0000_t202" id="文本框 182" o:spid="_x0000_s182" style="position:absolute;&#10;left:1971;&#10;top:4248;&#10;width:5715;&#10;height:7681;&#10;mso-wrap-style:square;" filled="f" stroked="f" strokeweight="1.0pt">
                  <v:textbox id="881" inset="0mm,0mm,0mm,0mm" o:insetmode="custom" style="layout-flow:horizontal;&#10;v-text-anchor:top;">
                    <w:txbxContent>
                      <w:p>
                        <w:pPr>
                          <w:tabs>
                            <w:tab w:val="left" w:pos="1986"/>
                          </w:tabs>
                          <w:spacing w:before="21"/>
                        </w:pPr>
                        <w:r>
                          <w:rPr>
                            <w:spacing w:val="-2"/>
                          </w:rPr>
                          <w:t>Math_Score\n</w:t>
                        </w:r>
                        <w:r>
                          <w:tab/>
                          <w:t>Reading_Score</w:t>
                        </w:r>
                        <w:r>
                          <w:rPr>
                            <w:spacing w:val="54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Writing_Score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297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67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NaN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71.0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60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65.0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72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73.0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69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66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65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71.0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70.0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67.0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69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67.0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62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73.0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65.0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66.0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 w:line="235" w:lineRule="exact"/>
                          <w:ind w:left="145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</w:txbxContent>
                  </v:textbox>
                  <v:stroke color="#000000"/>
                </v:shape>
                <v:shape type="#_x0000_t202" id="文本框 183" o:spid="_x0000_s183" style="position:absolute;&#10;left:7931;&#10;top:4248;&#10;width:2006;&#10;height:7681;&#10;mso-wrap-style:square;" filled="f" stroked="f" strokeweight="1.0pt">
                  <v:textbox id="882" inset="0mm,0mm,0mm,0mm" o:insetmode="custom" style="layout-flow:horizontal;&#10;v-text-anchor:top;">
                    <w:txbxContent>
                      <w:p>
                        <w:pPr>
                          <w:spacing w:before="21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Placement_Score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>
                        <w:pPr>
                          <w:spacing w:before="6" w:line="235" w:lineRule="exact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</w:p>
                    </w:txbxContent>
                  </v:textbox>
                  <v:stroke color="#000000"/>
                </v:shape>
                <v:shape type="#_x0000_t202" id="文本框 184" o:spid="_x0000_s184" style="position:absolute;&#10;left:10183;&#10;top:4248;&#10;width:152;&#10;height:257;&#10;mso-wrap-style:square;" filled="f" stroked="f" strokeweight="1.0pt">
                  <v:textbox id="883" inset="0mm,0mm,0mm,0mm" o:insetmode="custom" style="layout-flow:horizontal;&#10;v-text-anchor:top;">
                    <w:txbxContent>
                      <w:p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  <v:stroke color="#000000"/>
                </v:shape>
                <v:shape type="#_x0000_t202" id="文本框 185" o:spid="_x0000_s185" style="position:absolute;&#10;left:1441;&#10;top:4504;&#10;width:285;&#10;height:7425;&#10;mso-wrap-style:square;" filled="f" stroked="f" strokeweight="1.0pt">
                  <v:textbox id="884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14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19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20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24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25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27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28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0"/>
        <w:ind w:left="361"/>
      </w:pPr>
      <w:r>
        <w:rPr>
          <w:color w:val="1E1B1A"/>
        </w:rPr>
        <w:t>ndf.dropna(how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007F00"/>
          <w:spacing w:val="-2"/>
        </w:rPr>
        <w:t>'all'</w:t>
      </w:r>
      <w:r>
        <w:rPr>
          <w:color w:val="1E1B1A"/>
          <w:spacing w:val="-2"/>
        </w:rPr>
        <w:t>)</w:t>
      </w: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0"/>
        <w:ind w:left="0"/>
        <w:rPr>
          <w:sz w:val="20"/>
        </w:rPr>
      </w:pPr>
    </w:p>
    <w:p>
      <w:pPr>
        <w:pStyle w:val="15"/>
        <w:spacing w:before="14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58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251459</wp:posOffset>
                </wp:positionV>
                <wp:extent cx="3449955" cy="1299845"/>
                <wp:effectExtent l="0" t="0" r="0" b="0"/>
                <wp:wrapTopAndBottom/>
                <wp:docPr id="186" name="文本框 18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49955" cy="1299845"/>
                        </a:xfrm>
                        <a:prstGeom prst="rect"/>
                        <a:solidFill>
                          <a:srgbClr val="EDEDED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87">
                        <w:txbxContent>
                          <w:p>
                            <w:pPr>
                              <w:pStyle w:val="15"/>
                              <w:spacing w:before="21"/>
                              <w:ind w:left="5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Club_Join_Date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88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spacing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88" o:spid="_x0000_s188" fillcolor="#EDEDED" stroked="f" strokeweight="1.0pt" style="position:absolute;&#10;margin-left:72.0pt;&#10;margin-top:19.8pt;&#10;width:271.65pt;&#10;height:102.350006pt;&#10;z-index:58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85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1"/>
                        <w:ind w:left="5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Club_Join_Date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88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spacing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rPr>
          <w:sz w:val="20"/>
        </w:rPr>
        <w:sectPr>
          <w:pgSz w:w="12240" w:h="15840"/>
          <w:pgMar w:top="1420" w:right="1080" w:bottom="280" w:left="1080" w:header="720" w:footer="720" w:gutter="0"/>
          <w:docGrid w:linePitch="312" w:charSpace="0"/>
        </w:sectPr>
      </w:pPr>
    </w:p>
    <w:tbl>
      <w:tblPr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"/>
        <w:gridCol w:w="1062"/>
        <w:gridCol w:w="2649"/>
        <w:gridCol w:w="1723"/>
      </w:tblGrid>
      <w:tr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</w:rPr>
            </w:pPr>
          </w:p>
        </w:tc>
        <w:tc>
          <w:tcPr>
            <w:tcW w:w="1062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2649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723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</w:tr>
      <w:tr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spacing w:before="20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spacing w:before="20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spacing w:before="20"/>
              <w:ind w:right="1"/>
              <w:jc w:val="right"/>
            </w:pPr>
            <w:r>
              <w:rPr>
                <w:spacing w:val="-5"/>
              </w:rPr>
              <w:t>95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8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100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10"/>
              </w:rPr>
              <w:t>9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93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10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89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11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90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12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92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13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89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14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100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15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97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16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95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17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95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18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91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19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94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20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99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21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22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2019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89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23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2021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24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85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25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84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26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84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27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2020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84</w:t>
            </w:r>
          </w:p>
        </w:tc>
      </w:tr>
      <w:tr>
        <w:trPr>
          <w:trHeight w:val="256"/>
        </w:trPr>
        <w:tc>
          <w:tcPr>
            <w:tcW w:w="101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062" w:type="dxa"/>
            <w:shd w:val="clear" w:color="auto" w:fill="EDEDED"/>
          </w:tcPr>
          <w:p>
            <w:pPr>
              <w:pStyle w:val="17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2649" w:type="dxa"/>
            <w:shd w:val="clear" w:color="auto" w:fill="EDEDED"/>
          </w:tcPr>
          <w:p>
            <w:pPr>
              <w:pStyle w:val="17"/>
              <w:ind w:left="794"/>
            </w:pPr>
            <w:r>
              <w:rPr>
                <w:spacing w:val="-4"/>
              </w:rPr>
              <w:t>2018</w:t>
            </w:r>
          </w:p>
        </w:tc>
        <w:tc>
          <w:tcPr>
            <w:tcW w:w="1723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97</w:t>
            </w:r>
          </w:p>
        </w:tc>
      </w:tr>
    </w:tbl>
    <w:p>
      <w:pPr>
        <w:pStyle w:val="15"/>
        <w:spacing w:before="8"/>
        <w:ind w:left="0"/>
      </w:pPr>
      <w:r>
        <mc:AlternateContent>
          <mc:Choice Requires="wps">
            <w:drawing>
              <wp:anchor distT="0" distB="0" distL="0" distR="0" simplePos="0" relativeHeight="13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6984" cy="8190266"/>
                <wp:effectExtent l="0" t="0" r="0" b="0"/>
                <wp:wrapNone/>
                <wp:docPr id="189" name="组合 18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90" name="组合 190"/>
                      <wpg:cNvGrpSpPr/>
                      <wpg:grpSpPr>
                        <a:xfrm rot="0">
                          <a:off x="0" y="0"/>
                          <a:ext cx="6076984" cy="8190266"/>
                          <a:chOff x="0" y="0"/>
                          <a:chExt cx="6076984" cy="8190266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91" name="曲线 191"/>
                        <wps:cNvSpPr/>
                        <wps:spPr>
                          <a:xfrm rot="0">
                            <a:off x="0" y="0"/>
                            <a:ext cx="6076984" cy="819026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07"/>
                                </a:lnTo>
                                <a:lnTo>
                                  <a:pt x="0" y="9609"/>
                                </a:lnTo>
                                <a:lnTo>
                                  <a:pt x="0" y="10371"/>
                                </a:lnTo>
                                <a:lnTo>
                                  <a:pt x="0" y="10372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372"/>
                                </a:lnTo>
                                <a:lnTo>
                                  <a:pt x="21600" y="10371"/>
                                </a:lnTo>
                                <a:lnTo>
                                  <a:pt x="21600" y="9609"/>
                                </a:lnTo>
                                <a:lnTo>
                                  <a:pt x="21600" y="960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92" name="曲线 192"/>
                        <wps:cNvSpPr/>
                        <wps:spPr>
                          <a:xfrm rot="0">
                            <a:off x="66600" y="4223334"/>
                            <a:ext cx="5468075" cy="39008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20703"/>
                                </a:moveTo>
                                <a:lnTo>
                                  <a:pt x="0" y="20703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703"/>
                                </a:lnTo>
                              </a:path>
                              <a:path w="21600" h="21600">
                                <a:moveTo>
                                  <a:pt x="21600" y="19803"/>
                                </a:moveTo>
                                <a:lnTo>
                                  <a:pt x="0" y="19803"/>
                                </a:lnTo>
                                <a:lnTo>
                                  <a:pt x="0" y="20699"/>
                                </a:lnTo>
                                <a:lnTo>
                                  <a:pt x="21600" y="20699"/>
                                </a:lnTo>
                                <a:lnTo>
                                  <a:pt x="21600" y="19803"/>
                                </a:lnTo>
                              </a:path>
                              <a:path w="21600" h="21600">
                                <a:moveTo>
                                  <a:pt x="21600" y="18903"/>
                                </a:moveTo>
                                <a:lnTo>
                                  <a:pt x="0" y="18903"/>
                                </a:lnTo>
                                <a:lnTo>
                                  <a:pt x="0" y="19799"/>
                                </a:lnTo>
                                <a:lnTo>
                                  <a:pt x="21600" y="19799"/>
                                </a:lnTo>
                                <a:lnTo>
                                  <a:pt x="21600" y="18903"/>
                                </a:lnTo>
                              </a:path>
                              <a:path w="21600" h="21600">
                                <a:moveTo>
                                  <a:pt x="21600" y="18002"/>
                                </a:moveTo>
                                <a:lnTo>
                                  <a:pt x="0" y="18002"/>
                                </a:lnTo>
                                <a:lnTo>
                                  <a:pt x="0" y="18899"/>
                                </a:lnTo>
                                <a:lnTo>
                                  <a:pt x="21600" y="18899"/>
                                </a:lnTo>
                                <a:lnTo>
                                  <a:pt x="21600" y="18002"/>
                                </a:lnTo>
                              </a:path>
                              <a:path w="21600" h="21600">
                                <a:moveTo>
                                  <a:pt x="21600" y="17102"/>
                                </a:moveTo>
                                <a:lnTo>
                                  <a:pt x="0" y="17102"/>
                                </a:lnTo>
                                <a:lnTo>
                                  <a:pt x="0" y="17999"/>
                                </a:lnTo>
                                <a:lnTo>
                                  <a:pt x="21600" y="17999"/>
                                </a:lnTo>
                                <a:lnTo>
                                  <a:pt x="21600" y="17102"/>
                                </a:lnTo>
                              </a:path>
                              <a:path w="21600" h="21600">
                                <a:moveTo>
                                  <a:pt x="21600" y="16202"/>
                                </a:moveTo>
                                <a:lnTo>
                                  <a:pt x="0" y="16202"/>
                                </a:lnTo>
                                <a:lnTo>
                                  <a:pt x="0" y="17099"/>
                                </a:lnTo>
                                <a:lnTo>
                                  <a:pt x="21600" y="17099"/>
                                </a:lnTo>
                                <a:lnTo>
                                  <a:pt x="21600" y="16202"/>
                                </a:lnTo>
                              </a:path>
                              <a:path w="21600" h="21600">
                                <a:moveTo>
                                  <a:pt x="21600" y="15302"/>
                                </a:moveTo>
                                <a:lnTo>
                                  <a:pt x="0" y="15302"/>
                                </a:lnTo>
                                <a:lnTo>
                                  <a:pt x="0" y="16199"/>
                                </a:lnTo>
                                <a:lnTo>
                                  <a:pt x="21600" y="16199"/>
                                </a:lnTo>
                                <a:lnTo>
                                  <a:pt x="21600" y="15302"/>
                                </a:lnTo>
                              </a:path>
                              <a:path w="21600" h="21600">
                                <a:moveTo>
                                  <a:pt x="21600" y="14402"/>
                                </a:moveTo>
                                <a:lnTo>
                                  <a:pt x="0" y="14402"/>
                                </a:lnTo>
                                <a:lnTo>
                                  <a:pt x="0" y="15298"/>
                                </a:lnTo>
                                <a:lnTo>
                                  <a:pt x="21600" y="15298"/>
                                </a:lnTo>
                                <a:lnTo>
                                  <a:pt x="21600" y="14402"/>
                                </a:lnTo>
                              </a:path>
                              <a:path w="21600" h="21600">
                                <a:moveTo>
                                  <a:pt x="21600" y="13502"/>
                                </a:moveTo>
                                <a:lnTo>
                                  <a:pt x="0" y="13502"/>
                                </a:lnTo>
                                <a:lnTo>
                                  <a:pt x="0" y="14398"/>
                                </a:lnTo>
                                <a:lnTo>
                                  <a:pt x="21600" y="14398"/>
                                </a:lnTo>
                                <a:lnTo>
                                  <a:pt x="21600" y="13502"/>
                                </a:lnTo>
                              </a:path>
                              <a:path w="21600" h="21600">
                                <a:moveTo>
                                  <a:pt x="21600" y="12602"/>
                                </a:moveTo>
                                <a:lnTo>
                                  <a:pt x="0" y="12602"/>
                                </a:lnTo>
                                <a:lnTo>
                                  <a:pt x="0" y="13498"/>
                                </a:lnTo>
                                <a:lnTo>
                                  <a:pt x="21600" y="13498"/>
                                </a:lnTo>
                                <a:lnTo>
                                  <a:pt x="21600" y="12602"/>
                                </a:lnTo>
                              </a:path>
                              <a:path w="21600" h="21600">
                                <a:moveTo>
                                  <a:pt x="21600" y="11701"/>
                                </a:moveTo>
                                <a:lnTo>
                                  <a:pt x="0" y="11701"/>
                                </a:lnTo>
                                <a:lnTo>
                                  <a:pt x="0" y="12598"/>
                                </a:lnTo>
                                <a:lnTo>
                                  <a:pt x="21600" y="12598"/>
                                </a:lnTo>
                                <a:lnTo>
                                  <a:pt x="21600" y="11701"/>
                                </a:lnTo>
                              </a:path>
                              <a:path w="21600" h="21600">
                                <a:moveTo>
                                  <a:pt x="21600" y="10801"/>
                                </a:moveTo>
                                <a:lnTo>
                                  <a:pt x="0" y="10801"/>
                                </a:lnTo>
                                <a:lnTo>
                                  <a:pt x="0" y="11698"/>
                                </a:lnTo>
                                <a:lnTo>
                                  <a:pt x="21600" y="11698"/>
                                </a:lnTo>
                                <a:lnTo>
                                  <a:pt x="21600" y="10801"/>
                                </a:lnTo>
                              </a:path>
                              <a:path w="21600" h="21600">
                                <a:moveTo>
                                  <a:pt x="21600" y="9901"/>
                                </a:moveTo>
                                <a:lnTo>
                                  <a:pt x="0" y="9901"/>
                                </a:lnTo>
                                <a:lnTo>
                                  <a:pt x="0" y="10798"/>
                                </a:lnTo>
                                <a:lnTo>
                                  <a:pt x="21600" y="10798"/>
                                </a:lnTo>
                                <a:lnTo>
                                  <a:pt x="21600" y="9901"/>
                                </a:lnTo>
                              </a:path>
                              <a:path w="21600" h="21600">
                                <a:moveTo>
                                  <a:pt x="21600" y="9001"/>
                                </a:moveTo>
                                <a:lnTo>
                                  <a:pt x="0" y="9001"/>
                                </a:lnTo>
                                <a:lnTo>
                                  <a:pt x="0" y="9898"/>
                                </a:lnTo>
                                <a:lnTo>
                                  <a:pt x="21600" y="9898"/>
                                </a:lnTo>
                                <a:lnTo>
                                  <a:pt x="21600" y="9001"/>
                                </a:lnTo>
                              </a:path>
                              <a:path w="21600" h="21600">
                                <a:moveTo>
                                  <a:pt x="21600" y="8101"/>
                                </a:moveTo>
                                <a:lnTo>
                                  <a:pt x="0" y="8101"/>
                                </a:lnTo>
                                <a:lnTo>
                                  <a:pt x="0" y="8997"/>
                                </a:lnTo>
                                <a:lnTo>
                                  <a:pt x="21600" y="8997"/>
                                </a:lnTo>
                                <a:lnTo>
                                  <a:pt x="21600" y="8101"/>
                                </a:lnTo>
                              </a:path>
                              <a:path w="21600" h="21600">
                                <a:moveTo>
                                  <a:pt x="21600" y="7201"/>
                                </a:moveTo>
                                <a:lnTo>
                                  <a:pt x="0" y="7201"/>
                                </a:lnTo>
                                <a:lnTo>
                                  <a:pt x="0" y="8097"/>
                                </a:lnTo>
                                <a:lnTo>
                                  <a:pt x="21600" y="8097"/>
                                </a:lnTo>
                                <a:lnTo>
                                  <a:pt x="21600" y="7201"/>
                                </a:lnTo>
                              </a:path>
                              <a:path w="21600" h="21600">
                                <a:moveTo>
                                  <a:pt x="21600" y="6301"/>
                                </a:moveTo>
                                <a:lnTo>
                                  <a:pt x="0" y="6301"/>
                                </a:lnTo>
                                <a:lnTo>
                                  <a:pt x="0" y="7197"/>
                                </a:lnTo>
                                <a:lnTo>
                                  <a:pt x="21600" y="7197"/>
                                </a:lnTo>
                                <a:lnTo>
                                  <a:pt x="21600" y="6301"/>
                                </a:lnTo>
                              </a:path>
                              <a:path w="21600" h="21600">
                                <a:moveTo>
                                  <a:pt x="21600" y="5400"/>
                                </a:moveTo>
                                <a:lnTo>
                                  <a:pt x="0" y="5400"/>
                                </a:lnTo>
                                <a:lnTo>
                                  <a:pt x="0" y="6297"/>
                                </a:lnTo>
                                <a:lnTo>
                                  <a:pt x="21600" y="6297"/>
                                </a:lnTo>
                                <a:lnTo>
                                  <a:pt x="21600" y="5400"/>
                                </a:lnTo>
                              </a:path>
                              <a:path w="21600" h="21600">
                                <a:moveTo>
                                  <a:pt x="21600" y="4500"/>
                                </a:moveTo>
                                <a:lnTo>
                                  <a:pt x="0" y="4500"/>
                                </a:lnTo>
                                <a:lnTo>
                                  <a:pt x="0" y="5397"/>
                                </a:lnTo>
                                <a:lnTo>
                                  <a:pt x="21600" y="5397"/>
                                </a:lnTo>
                                <a:lnTo>
                                  <a:pt x="21600" y="4500"/>
                                </a:lnTo>
                              </a:path>
                              <a:path w="21600" h="21600">
                                <a:moveTo>
                                  <a:pt x="21600" y="3600"/>
                                </a:moveTo>
                                <a:lnTo>
                                  <a:pt x="0" y="3600"/>
                                </a:lnTo>
                                <a:lnTo>
                                  <a:pt x="0" y="4497"/>
                                </a:lnTo>
                                <a:lnTo>
                                  <a:pt x="21600" y="4497"/>
                                </a:lnTo>
                                <a:lnTo>
                                  <a:pt x="21600" y="3600"/>
                                </a:lnTo>
                              </a:path>
                              <a:path w="21600" h="21600">
                                <a:moveTo>
                                  <a:pt x="21600" y="2700"/>
                                </a:moveTo>
                                <a:lnTo>
                                  <a:pt x="0" y="2700"/>
                                </a:lnTo>
                                <a:lnTo>
                                  <a:pt x="0" y="3597"/>
                                </a:lnTo>
                                <a:lnTo>
                                  <a:pt x="21600" y="3597"/>
                                </a:lnTo>
                                <a:lnTo>
                                  <a:pt x="21600" y="2700"/>
                                </a:lnTo>
                              </a:path>
                              <a:path w="21600" h="21600">
                                <a:moveTo>
                                  <a:pt x="21600" y="1800"/>
                                </a:moveTo>
                                <a:lnTo>
                                  <a:pt x="0" y="1800"/>
                                </a:lnTo>
                                <a:lnTo>
                                  <a:pt x="0" y="2696"/>
                                </a:lnTo>
                                <a:lnTo>
                                  <a:pt x="21600" y="2696"/>
                                </a:lnTo>
                                <a:lnTo>
                                  <a:pt x="21600" y="1800"/>
                                </a:lnTo>
                              </a:path>
                              <a:path w="21600" h="21600">
                                <a:moveTo>
                                  <a:pt x="21600" y="900"/>
                                </a:moveTo>
                                <a:lnTo>
                                  <a:pt x="0" y="900"/>
                                </a:lnTo>
                                <a:lnTo>
                                  <a:pt x="0" y="1796"/>
                                </a:lnTo>
                                <a:lnTo>
                                  <a:pt x="21600" y="1796"/>
                                </a:lnTo>
                                <a:lnTo>
                                  <a:pt x="21600" y="90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6"/>
                                </a:lnTo>
                                <a:lnTo>
                                  <a:pt x="21600" y="89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93" name="曲线 193"/>
                        <wps:cNvSpPr/>
                        <wps:spPr>
                          <a:xfrm rot="0">
                            <a:off x="600" y="600"/>
                            <a:ext cx="6076384" cy="818966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9943"/>
                                </a:lnTo>
                              </a:path>
                              <a:path w="21600" h="21600">
                                <a:moveTo>
                                  <a:pt x="6" y="9943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9608"/>
                                </a:moveTo>
                                <a:lnTo>
                                  <a:pt x="21595" y="10707"/>
                                </a:lnTo>
                              </a:path>
                              <a:path w="21600" h="21600">
                                <a:moveTo>
                                  <a:pt x="6" y="10707"/>
                                </a:moveTo>
                                <a:lnTo>
                                  <a:pt x="6" y="9608"/>
                                </a:lnTo>
                              </a:path>
                              <a:path w="21600" h="21600">
                                <a:moveTo>
                                  <a:pt x="21595" y="10372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10372"/>
                                </a:lnTo>
                              </a:path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9943"/>
                                </a:lnTo>
                              </a:path>
                              <a:path w="21600" h="21600">
                                <a:moveTo>
                                  <a:pt x="6" y="9943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9608"/>
                                </a:moveTo>
                                <a:lnTo>
                                  <a:pt x="21595" y="10707"/>
                                </a:lnTo>
                              </a:path>
                              <a:path w="21600" h="21600">
                                <a:moveTo>
                                  <a:pt x="6" y="10707"/>
                                </a:moveTo>
                                <a:lnTo>
                                  <a:pt x="6" y="9608"/>
                                </a:lnTo>
                              </a:path>
                              <a:path w="21600" h="21600">
                                <a:moveTo>
                                  <a:pt x="21595" y="10372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10372"/>
                                </a:lnTo>
                              </a:path>
                            </a:pathLst>
                          </a:custGeom>
                          <a:noFill/>
                          <a:ln w="3175" cmpd="sng" cap="flat">
                            <a:solidFill>
                              <a:srgbClr val="E2E2E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94" o:spid="_x0000_s194" coordorigin="1335,1438" coordsize="9570,12898" style="position:absolute;&#10;margin-left:66.75pt;&#10;margin-top:71.95pt;&#10;width:478.5027pt;&#10;height:644.90283pt;&#10;z-index:-20;&#10;mso-position-horizontal:absolute;&#10;mso-position-horizontal-relative:page;&#10;mso-position-vertical:absolute;&#10;mso-position-vertical-relative:page;&#10;mso-wrap-distance-left:0.0pt;&#10;mso-wrap-distance-right:0.0pt;">
                <v:shape type="#_x0000_t0" id="曲线 195" o:spid="_x0000_s195" coordsize="9570,12898" path="m9570,l,l,5737l,5738l,6193l,6194l,12898l9570,12898l9570,6194l9570,6193l9570,5738l9570,5737l9570,l9570,xe" style="position:absolute;&#10;left:1335;&#10;top:1438;&#10;width:9570;&#10;height:12898;" fillcolor="#F4F4F4" stroked="f" strokeweight="1.0pt">
                  <v:stroke color="#000000"/>
                </v:shape>
                <v:shape type="#_x0000_t0" id="曲线 196" o:spid="_x0000_s196" coordsize="8611,6143" path="m8611,5888l,5888l,6143l8611,6143l8611,5888m8611,5632l,5632l,5887l8611,5887l8611,5632m8611,5376l,5376l,5631l8611,5631l8611,5376m8611,5120l,5120l,5375l8611,5375l8611,5120m8611,4864l,4864l,5119l8611,5119l8611,4864m8611,4608l,4608l,4863l8611,4863l8611,4608m8611,4352l,4352l,4607l8611,4607l8611,4352m8611,4096l,4096l,4351l8611,4351l8611,4096m8611,3840l,3840l,4095l8611,4095l8611,3840m8611,3584l,3584l,3839l8611,3839l8611,3584m8611,3328l,3328l,3583l8611,3583l8611,3328m8611,3072l,3072l,3327l8611,3327l8611,3072m8611,2816l,2816l,3071l8611,3071l8611,2816m8611,2560l,2560l,2815l8611,2815l8611,2560m8611,2304l,2304l,2559l8611,2559l8611,2304m8611,2048l,2048l,2303l8611,2303l8611,2048m8611,1792l,1792l,2047l8611,2047l8611,1792m8611,1536l,1536l,1791l8611,1791l8611,1536m8611,1280l,1280l,1535l8611,1535l8611,1280m8611,1024l,1024l,1279l8611,1279l8611,1024m8611,768l,768l,1023l8611,1023l8611,768m8611,512l,512l,767l8611,767l8611,512m8611,256l,256l,511l8611,511l8611,256m8611,l,l,255l8611,255l8611,e" style="position:absolute;&#10;left:1439;&#10;top:8089;&#10;width:8611;&#10;height:6143;" fillcolor="#EDEDED" stroked="f" strokeweight="1.0pt">
                  <v:stroke color="#000000"/>
                </v:shape>
                <v:shape type="#_x0000_t0" id="曲线 197" o:spid="_x0000_s197" coordsize="9569,12897" path="m,2l9569,2m9567,l9567,5937m3,5937l3,m9567,5737l9567,6393m3,6393l3,5737m9567,6193l9567,12897m9569,12895l,12895m3,12897l3,6193m,2l9569,2m9567,l9567,5937m3,5937l3,m9567,5737l9567,6393m3,6393l3,5737m9567,6193l9567,12897m9569,12895l,12895m3,12897l3,6193e" style="position:absolute;&#10;left:1335;&#10;top:1439;&#10;width:9569;&#10;height:12897;" filled="f" stroked="t" strokeweight="0.25pt">
                  <v:stroke color="#E2E2E2"/>
                </v:shape>
              </v:group>
            </w:pict>
          </mc:Fallback>
        </mc:AlternateContent>
      </w:r>
    </w:p>
    <w:p>
      <w:pPr>
        <w:pStyle w:val="15"/>
        <w:spacing w:before="0"/>
        <w:ind w:left="361"/>
      </w:pPr>
      <w:r>
        <w:rPr>
          <w:color w:val="1E1B1A"/>
        </w:rPr>
        <w:t>ndf.dropna(axis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r>
        <w:rPr>
          <w:color w:val="A95C00"/>
          <w:spacing w:val="-5"/>
        </w:rPr>
        <w:t>1</w:t>
      </w:r>
      <w:r>
        <w:rPr>
          <w:color w:val="1E1B1A"/>
          <w:spacing w:val="-5"/>
        </w:rPr>
        <w:t>)</w:t>
      </w:r>
    </w:p>
    <w:p>
      <w:pPr>
        <w:pStyle w:val="15"/>
        <w:spacing w:before="4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simplePos="0" relativeHeight="59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118745</wp:posOffset>
                </wp:positionV>
                <wp:extent cx="5720715" cy="4063866"/>
                <wp:effectExtent l="0" t="0" r="0" b="0"/>
                <wp:wrapTopAndBottom/>
                <wp:docPr id="198" name="组合 19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99" name="组合 199"/>
                      <wpg:cNvGrpSpPr/>
                      <wpg:grpSpPr>
                        <a:xfrm rot="0">
                          <a:off x="0" y="0"/>
                          <a:ext cx="5720715" cy="4063866"/>
                          <a:chOff x="0" y="0"/>
                          <a:chExt cx="5720715" cy="4063866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00" name="文本框 200"/>
                        <wps:cNvSpPr/>
                        <wps:spPr>
                          <a:xfrm rot="0">
                            <a:off x="5131313" y="161702"/>
                            <a:ext cx="349201" cy="390216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01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4"/>
                                </w:rPr>
                                <w:t>2020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2020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2020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2020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2018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4"/>
                                </w:rPr>
                                <w:t>2020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4"/>
                                </w:rPr>
                                <w:t>2019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文本框 202"/>
                        <wps:cNvSpPr/>
                        <wps:spPr>
                          <a:xfrm rot="0">
                            <a:off x="0" y="0"/>
                            <a:ext cx="5720715" cy="162502"/>
                          </a:xfrm>
                          <a:prstGeom prst="rect"/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03">
                          <w:txbxContent>
                            <w:p>
                              <w:pPr>
                                <w:tabs>
                                  <w:tab w:val="left" w:pos="2518"/>
                                </w:tabs>
                                <w:spacing w:before="20" w:line="236" w:lineRule="exact"/>
                                <w:ind w:left="531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>Math_Score\n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Reading_Score</w:t>
                              </w:r>
                              <w:r>
                                <w:rPr>
                                  <w:color w:val="000000"/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Placement_Score</w:t>
                              </w:r>
                              <w:r>
                                <w:rPr>
                                  <w:color w:val="000000"/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Club_Join_Date</w:t>
                              </w:r>
                              <w:r>
                                <w:rPr>
                                  <w:color w:val="000000"/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文本框 204"/>
                        <wps:cNvSpPr/>
                        <wps:spPr>
                          <a:xfrm rot="0">
                            <a:off x="3953910" y="161702"/>
                            <a:ext cx="181000" cy="390216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05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文本框 206"/>
                        <wps:cNvSpPr/>
                        <wps:spPr>
                          <a:xfrm rot="0">
                            <a:off x="2524206" y="161702"/>
                            <a:ext cx="181001" cy="390216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07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67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65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文本框 208"/>
                        <wps:cNvSpPr/>
                        <wps:spPr>
                          <a:xfrm rot="0">
                            <a:off x="1262703" y="161702"/>
                            <a:ext cx="181000" cy="390216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09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5"/>
                                </w:rPr>
                                <w:t>66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75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69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62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文本框 210"/>
                        <wps:cNvSpPr/>
                        <wps:spPr>
                          <a:xfrm rot="0">
                            <a:off x="1199" y="161702"/>
                            <a:ext cx="181000" cy="390216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11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5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5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5"/>
                                </w:rPr>
                                <w:t>23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12" o:spid="_x0000_s212" coordorigin="1440,7833" coordsize="9009,6399" style="position:absolute;&#10;margin-left:72.0pt;&#10;margin-top:9.350001pt;&#10;width:450.44998pt;&#10;height:319.98947pt;&#10;z-index:59;&#10;mso-position-horizontal:absolute;&#10;mso-position-horizontal-relative:page;&#10;mso-position-vertical:absolute;&#10;mso-wrap-distance-left:0.0pt;&#10;mso-wrap-distance-right:0.0pt;">
                <v:shape type="#_x0000_t202" id="文本框 213" o:spid="_x0000_s213" style="position:absolute;&#10;left:9520;&#10;top:8088;&#10;width:549;&#10;height:6145;&#10;mso-wrap-style:square;" filled="f" stroked="f" strokeweight="1.0pt">
                  <v:textbox id="886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4"/>
                          </w:rPr>
                          <w:t>2020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2020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2021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2021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2021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2020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2021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2020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2021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2021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2018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4"/>
                          </w:rPr>
                          <w:t>2020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4"/>
                          </w:rPr>
                          <w:t>2019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4"/>
                          </w:rPr>
                          <w:t>2021</w:t>
                        </w:r>
                      </w:p>
                    </w:txbxContent>
                  </v:textbox>
                  <v:stroke color="#000000"/>
                </v:shape>
                <v:shape type="#_x0000_t202" id="文本框 214" o:spid="_x0000_s214" style="position:absolute;&#10;left:1440;&#10;top:7833;&#10;width:9008;&#10;height:255;&#10;mso-wrap-style:square;" fillcolor="#EDEDED" stroked="f" strokeweight="1.0pt">
                  <v:textbox id="887" inset="0mm,0mm,0mm,0mm" o:insetmode="custom" style="layout-flow:horizontal;&#10;v-text-anchor:top;">
                    <w:txbxContent>
                      <w:p>
                        <w:pPr>
                          <w:tabs>
                            <w:tab w:val="left" w:pos="2518"/>
                          </w:tabs>
                          <w:spacing w:before="20" w:line="236" w:lineRule="exact"/>
                          <w:ind w:left="53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</w:rPr>
                          <w:t>Math_Score\n</w:t>
                        </w:r>
                        <w:r>
                          <w:rPr>
                            <w:color w:val="000000"/>
                          </w:rPr>
                          <w:tab/>
                          <w:t>Reading_Score</w:t>
                        </w:r>
                        <w:r>
                          <w:rPr>
                            <w:color w:val="000000"/>
                            <w:spacing w:val="5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Placement_Score</w:t>
                        </w:r>
                        <w:r>
                          <w:rPr>
                            <w:color w:val="000000"/>
                            <w:spacing w:val="5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Club_Join_Date</w:t>
                        </w:r>
                        <w:r>
                          <w:rPr>
                            <w:color w:val="000000"/>
                            <w:spacing w:val="5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</w:rPr>
                          <w:t>\</w:t>
                        </w:r>
                      </w:p>
                    </w:txbxContent>
                  </v:textbox>
                  <v:stroke color="#000000"/>
                </v:shape>
                <v:shape type="#_x0000_t202" id="文本框 215" o:spid="_x0000_s215" style="position:absolute;&#10;left:7666;&#10;top:8088;&#10;width:285;&#10;height:6145;&#10;mso-wrap-style:square;" filled="f" stroked="f" strokeweight="1.0pt">
                  <v:textbox id="888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</w:txbxContent>
                  </v:textbox>
                  <v:stroke color="#000000"/>
                </v:shape>
                <v:shape type="#_x0000_t202" id="文本框 216" o:spid="_x0000_s216" style="position:absolute;&#10;left:5415;&#10;top:8088;&#10;width:285;&#10;height:6145;&#10;mso-wrap-style:square;" filled="f" stroked="f" strokeweight="1.0pt">
                  <v:textbox id="889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67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65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</w:txbxContent>
                  </v:textbox>
                  <v:stroke color="#000000"/>
                </v:shape>
                <v:shape type="#_x0000_t202" id="文本框 217" o:spid="_x0000_s217" style="position:absolute;&#10;left:3428;&#10;top:8088;&#10;width:285;&#10;height:6145;&#10;mso-wrap-style:square;" filled="f" stroked="f" strokeweight="1.0pt">
                  <v:textbox id="890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5"/>
                          </w:rPr>
                          <w:t>66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75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69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71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62</w:t>
                        </w:r>
                      </w:p>
                    </w:txbxContent>
                  </v:textbox>
                  <v:stroke color="#000000"/>
                </v:shape>
                <v:shape type="#_x0000_t202" id="文本框 218" o:spid="_x0000_s218" style="position:absolute;&#10;left:1441;&#10;top:8088;&#10;width:285;&#10;height:6145;&#10;mso-wrap-style:square;" filled="f" stroked="f" strokeweight="1.0pt">
                  <v:textbox id="891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9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12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14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16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18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19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5"/>
                          </w:rPr>
                          <w:t>20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5"/>
                          </w:rPr>
                          <w:t>22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5"/>
                          </w:rPr>
                          <w:t>23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rPr>
          <w:sz w:val="14"/>
        </w:rPr>
        <w:sectPr>
          <w:pgSz w:w="12240" w:h="15840"/>
          <w:pgMar w:top="1420" w:right="1080" w:bottom="280" w:left="1080" w:header="720" w:footer="720" w:gutter="0"/>
          <w:docGrid w:linePitch="312" w:charSpace="0"/>
        </w:sectPr>
      </w:pPr>
    </w:p>
    <w:tbl>
      <w:tblPr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"/>
        <w:gridCol w:w="1128"/>
        <w:gridCol w:w="1987"/>
        <w:gridCol w:w="2119"/>
        <w:gridCol w:w="2053"/>
        <w:gridCol w:w="1325"/>
      </w:tblGrid>
      <w:tr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</w:rPr>
            </w:pPr>
          </w:p>
        </w:tc>
        <w:tc>
          <w:tcPr>
            <w:tcW w:w="1128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2119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2053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325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</w:tr>
      <w:tr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spacing w:before="20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24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spacing w:before="20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spacing w:before="20"/>
              <w:ind w:right="131"/>
              <w:jc w:val="center"/>
            </w:pPr>
            <w:r>
              <w:rPr>
                <w:spacing w:val="-5"/>
              </w:rPr>
              <w:t>63</w:t>
            </w:r>
          </w:p>
        </w:tc>
        <w:tc>
          <w:tcPr>
            <w:tcW w:w="2053" w:type="dxa"/>
            <w:shd w:val="clear" w:color="auto" w:fill="EDEDED"/>
          </w:tcPr>
          <w:p>
            <w:pPr>
              <w:pStyle w:val="17"/>
              <w:spacing w:before="20"/>
              <w:ind w:right="793"/>
              <w:jc w:val="right"/>
            </w:pPr>
            <w:r>
              <w:rPr>
                <w:spacing w:val="-5"/>
              </w:rPr>
              <w:t>78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17"/>
              <w:spacing w:before="20"/>
              <w:ind w:right="1"/>
              <w:jc w:val="right"/>
            </w:pPr>
            <w:r>
              <w:rPr>
                <w:spacing w:val="-4"/>
              </w:rPr>
              <w:t>2018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73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ind w:right="131"/>
              <w:jc w:val="center"/>
            </w:pPr>
            <w:r>
              <w:rPr>
                <w:spacing w:val="-5"/>
              </w:rPr>
              <w:t>60</w:t>
            </w:r>
          </w:p>
        </w:tc>
        <w:tc>
          <w:tcPr>
            <w:tcW w:w="2053" w:type="dxa"/>
            <w:shd w:val="clear" w:color="auto" w:fill="EDEDED"/>
          </w:tcPr>
          <w:p>
            <w:pPr>
              <w:pStyle w:val="17"/>
              <w:ind w:right="793"/>
              <w:jc w:val="right"/>
            </w:pPr>
            <w:r>
              <w:rPr>
                <w:spacing w:val="-5"/>
              </w:rPr>
              <w:t>75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4"/>
              </w:rPr>
              <w:t>2018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ind w:right="131"/>
              <w:jc w:val="center"/>
            </w:pPr>
            <w:r>
              <w:rPr>
                <w:spacing w:val="-5"/>
              </w:rPr>
              <w:t>70</w:t>
            </w:r>
          </w:p>
        </w:tc>
        <w:tc>
          <w:tcPr>
            <w:tcW w:w="2053" w:type="dxa"/>
            <w:shd w:val="clear" w:color="auto" w:fill="EDEDED"/>
          </w:tcPr>
          <w:p>
            <w:pPr>
              <w:pStyle w:val="17"/>
              <w:ind w:right="793"/>
              <w:jc w:val="right"/>
            </w:pPr>
            <w:r>
              <w:rPr>
                <w:spacing w:val="-5"/>
              </w:rPr>
              <w:t>72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4"/>
              </w:rPr>
              <w:t>2018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ind w:right="13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2053" w:type="dxa"/>
            <w:shd w:val="clear" w:color="auto" w:fill="EDEDED"/>
          </w:tcPr>
          <w:p>
            <w:pPr>
              <w:pStyle w:val="17"/>
              <w:ind w:right="793"/>
              <w:jc w:val="right"/>
            </w:pPr>
            <w:r>
              <w:rPr>
                <w:spacing w:val="-5"/>
              </w:rPr>
              <w:t>71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4"/>
              </w:rPr>
              <w:t>2020</w:t>
            </w:r>
          </w:p>
        </w:tc>
      </w:tr>
      <w:tr>
        <w:trPr>
          <w:trHeight w:val="256"/>
        </w:trPr>
        <w:tc>
          <w:tcPr>
            <w:tcW w:w="101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17"/>
              <w:ind w:right="13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2053" w:type="dxa"/>
            <w:shd w:val="clear" w:color="auto" w:fill="EDEDED"/>
          </w:tcPr>
          <w:p>
            <w:pPr>
              <w:pStyle w:val="17"/>
              <w:ind w:right="793"/>
              <w:jc w:val="right"/>
            </w:pPr>
            <w:r>
              <w:rPr>
                <w:spacing w:val="-5"/>
              </w:rPr>
              <w:t>75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4"/>
              </w:rPr>
              <w:t>2018</w:t>
            </w:r>
          </w:p>
        </w:tc>
      </w:tr>
    </w:tbl>
    <w:p>
      <w:pPr>
        <w:pStyle w:val="15"/>
        <w:spacing w:before="9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60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165100</wp:posOffset>
                </wp:positionV>
                <wp:extent cx="2103755" cy="4876165"/>
                <wp:effectExtent l="0" t="0" r="0" b="0"/>
                <wp:wrapTopAndBottom/>
                <wp:docPr id="219" name="文本框 2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3755" cy="4876165"/>
                        </a:xfrm>
                        <a:prstGeom prst="rect"/>
                        <a:solidFill>
                          <a:srgbClr val="F4F4F4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20">
                        <w:txbxContent>
                          <w:p>
                            <w:pPr>
                              <w:pStyle w:val="15"/>
                              <w:spacing w:before="21"/>
                              <w:ind w:left="53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88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2915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2915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92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2915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94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77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77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spacing w:before="6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048"/>
                              </w:tabs>
                              <w:spacing w:line="234" w:lineRule="exact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21" o:spid="_x0000_s221" fillcolor="#F4F4F4" stroked="f" strokeweight="1.0pt" style="position:absolute;&#10;margin-left:72.0pt;&#10;margin-top:13.0pt;&#10;width:165.65pt;&#10;height:383.95pt;&#10;z-index:60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92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1"/>
                        <w:ind w:left="53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88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>
                      <w:pPr>
                        <w:pStyle w:val="15"/>
                        <w:tabs>
                          <w:tab w:val="left" w:pos="2915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2915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92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2915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94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99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77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77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85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spacing w:before="6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>
                      <w:pPr>
                        <w:pStyle w:val="15"/>
                        <w:tabs>
                          <w:tab w:val="left" w:pos="3048"/>
                        </w:tabs>
                        <w:spacing w:line="234" w:lineRule="exact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14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6984" cy="8176295"/>
                <wp:effectExtent l="0" t="0" r="0" b="0"/>
                <wp:wrapNone/>
                <wp:docPr id="222" name="组合 22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3" name="组合 223"/>
                      <wpg:cNvGrpSpPr/>
                      <wpg:grpSpPr>
                        <a:xfrm rot="0">
                          <a:off x="0" y="0"/>
                          <a:ext cx="6076984" cy="8176295"/>
                          <a:chOff x="0" y="0"/>
                          <a:chExt cx="6076984" cy="81762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24" name="曲线 224"/>
                        <wps:cNvSpPr/>
                        <wps:spPr>
                          <a:xfrm rot="0">
                            <a:off x="0" y="0"/>
                            <a:ext cx="6076984" cy="817629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97"/>
                                </a:lnTo>
                                <a:lnTo>
                                  <a:pt x="0" y="16792"/>
                                </a:lnTo>
                                <a:lnTo>
                                  <a:pt x="0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16792"/>
                                </a:lnTo>
                                <a:lnTo>
                                  <a:pt x="21600" y="1559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25" name="曲线 225"/>
                        <wps:cNvSpPr/>
                        <wps:spPr>
                          <a:xfrm rot="0">
                            <a:off x="66600" y="6483975"/>
                            <a:ext cx="5636976" cy="1625017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0631" y="19447"/>
                                </a:moveTo>
                                <a:lnTo>
                                  <a:pt x="0" y="19447"/>
                                </a:lnTo>
                                <a:lnTo>
                                  <a:pt x="0" y="21600"/>
                                </a:lnTo>
                                <a:lnTo>
                                  <a:pt x="20631" y="21600"/>
                                </a:lnTo>
                                <a:lnTo>
                                  <a:pt x="20631" y="19447"/>
                                </a:lnTo>
                              </a:path>
                              <a:path w="21600" h="21600">
                                <a:moveTo>
                                  <a:pt x="20631" y="17286"/>
                                </a:moveTo>
                                <a:lnTo>
                                  <a:pt x="0" y="17286"/>
                                </a:lnTo>
                                <a:lnTo>
                                  <a:pt x="0" y="19439"/>
                                </a:lnTo>
                                <a:lnTo>
                                  <a:pt x="20631" y="19439"/>
                                </a:lnTo>
                                <a:lnTo>
                                  <a:pt x="20631" y="17286"/>
                                </a:lnTo>
                              </a:path>
                              <a:path w="21600" h="21600">
                                <a:moveTo>
                                  <a:pt x="20631" y="15125"/>
                                </a:moveTo>
                                <a:lnTo>
                                  <a:pt x="0" y="15125"/>
                                </a:lnTo>
                                <a:lnTo>
                                  <a:pt x="0" y="17278"/>
                                </a:lnTo>
                                <a:lnTo>
                                  <a:pt x="20631" y="17278"/>
                                </a:lnTo>
                                <a:lnTo>
                                  <a:pt x="20631" y="15125"/>
                                </a:lnTo>
                              </a:path>
                              <a:path w="21600" h="21600">
                                <a:moveTo>
                                  <a:pt x="20631" y="12965"/>
                                </a:moveTo>
                                <a:lnTo>
                                  <a:pt x="0" y="12965"/>
                                </a:lnTo>
                                <a:lnTo>
                                  <a:pt x="0" y="15117"/>
                                </a:lnTo>
                                <a:lnTo>
                                  <a:pt x="20631" y="15117"/>
                                </a:lnTo>
                                <a:lnTo>
                                  <a:pt x="20631" y="12965"/>
                                </a:lnTo>
                              </a:path>
                              <a:path w="21600" h="21600">
                                <a:moveTo>
                                  <a:pt x="20631" y="10804"/>
                                </a:moveTo>
                                <a:lnTo>
                                  <a:pt x="0" y="10804"/>
                                </a:lnTo>
                                <a:lnTo>
                                  <a:pt x="0" y="12956"/>
                                </a:lnTo>
                                <a:lnTo>
                                  <a:pt x="20631" y="12956"/>
                                </a:lnTo>
                                <a:lnTo>
                                  <a:pt x="20631" y="10804"/>
                                </a:lnTo>
                              </a:path>
                              <a:path w="21600" h="21600">
                                <a:moveTo>
                                  <a:pt x="20631" y="8643"/>
                                </a:moveTo>
                                <a:lnTo>
                                  <a:pt x="0" y="8643"/>
                                </a:lnTo>
                                <a:lnTo>
                                  <a:pt x="0" y="10795"/>
                                </a:lnTo>
                                <a:lnTo>
                                  <a:pt x="20631" y="10795"/>
                                </a:lnTo>
                                <a:lnTo>
                                  <a:pt x="20631" y="8643"/>
                                </a:lnTo>
                              </a:path>
                              <a:path w="21600" h="21600">
                                <a:moveTo>
                                  <a:pt x="20631" y="6482"/>
                                </a:moveTo>
                                <a:lnTo>
                                  <a:pt x="0" y="6482"/>
                                </a:lnTo>
                                <a:lnTo>
                                  <a:pt x="0" y="8634"/>
                                </a:lnTo>
                                <a:lnTo>
                                  <a:pt x="20631" y="8634"/>
                                </a:lnTo>
                                <a:lnTo>
                                  <a:pt x="20631" y="6482"/>
                                </a:lnTo>
                              </a:path>
                              <a:path w="21600" h="21600">
                                <a:moveTo>
                                  <a:pt x="20631" y="4321"/>
                                </a:moveTo>
                                <a:lnTo>
                                  <a:pt x="0" y="4321"/>
                                </a:lnTo>
                                <a:lnTo>
                                  <a:pt x="0" y="6474"/>
                                </a:lnTo>
                                <a:lnTo>
                                  <a:pt x="20631" y="6474"/>
                                </a:lnTo>
                                <a:lnTo>
                                  <a:pt x="20631" y="4321"/>
                                </a:lnTo>
                              </a:path>
                              <a:path w="21600" h="21600">
                                <a:moveTo>
                                  <a:pt x="20631" y="2160"/>
                                </a:moveTo>
                                <a:lnTo>
                                  <a:pt x="0" y="2160"/>
                                </a:lnTo>
                                <a:lnTo>
                                  <a:pt x="0" y="4313"/>
                                </a:lnTo>
                                <a:lnTo>
                                  <a:pt x="20631" y="4313"/>
                                </a:lnTo>
                                <a:lnTo>
                                  <a:pt x="20631" y="216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2"/>
                                </a:lnTo>
                                <a:lnTo>
                                  <a:pt x="21600" y="2152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26" name="曲线 226"/>
                        <wps:cNvSpPr/>
                        <wps:spPr>
                          <a:xfrm rot="0">
                            <a:off x="600" y="600"/>
                            <a:ext cx="6076384" cy="817569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15934"/>
                                </a:lnTo>
                              </a:path>
                              <a:path w="21600" h="21600">
                                <a:moveTo>
                                  <a:pt x="6" y="15934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15598"/>
                                </a:moveTo>
                                <a:lnTo>
                                  <a:pt x="21595" y="17129"/>
                                </a:lnTo>
                              </a:path>
                              <a:path w="21600" h="21600">
                                <a:moveTo>
                                  <a:pt x="6" y="17129"/>
                                </a:moveTo>
                                <a:lnTo>
                                  <a:pt x="6" y="15598"/>
                                </a:lnTo>
                              </a:path>
                              <a:path w="21600" h="21600">
                                <a:moveTo>
                                  <a:pt x="21595" y="16793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16793"/>
                                </a:lnTo>
                              </a:path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15934"/>
                                </a:lnTo>
                              </a:path>
                              <a:path w="21600" h="21600">
                                <a:moveTo>
                                  <a:pt x="6" y="15934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15598"/>
                                </a:moveTo>
                                <a:lnTo>
                                  <a:pt x="21595" y="17129"/>
                                </a:lnTo>
                              </a:path>
                              <a:path w="21600" h="21600">
                                <a:moveTo>
                                  <a:pt x="6" y="17129"/>
                                </a:moveTo>
                                <a:lnTo>
                                  <a:pt x="6" y="15598"/>
                                </a:lnTo>
                              </a:path>
                              <a:path w="21600" h="21600">
                                <a:moveTo>
                                  <a:pt x="21595" y="16793"/>
                                </a:moveTo>
                                <a:lnTo>
                                  <a:pt x="21595" y="21599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599"/>
                                </a:moveTo>
                                <a:lnTo>
                                  <a:pt x="6" y="16793"/>
                                </a:lnTo>
                              </a:path>
                            </a:pathLst>
                          </a:custGeom>
                          <a:noFill/>
                          <a:ln w="3175" cmpd="sng" cap="flat">
                            <a:solidFill>
                              <a:srgbClr val="E2E2E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27" name="文本框 227"/>
                        <wps:cNvSpPr/>
                        <wps:spPr>
                          <a:xfrm rot="0">
                            <a:off x="404305" y="6483875"/>
                            <a:ext cx="3629050" cy="162622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28">
                          <w:txbxContent>
                            <w:p>
                              <w:pPr>
                                <w:tabs>
                                  <w:tab w:val="left" w:pos="1986"/>
                                </w:tabs>
                                <w:spacing w:before="21"/>
                              </w:pPr>
                              <w:r>
                                <w:rPr>
                                  <w:spacing w:val="-2"/>
                                </w:rPr>
                                <w:t>Math_Score\n</w:t>
                              </w:r>
                              <w:r>
                                <w:tab/>
                                <w:t>Reading_Score</w:t>
                              </w:r>
                              <w:r>
                                <w:rPr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Writing_Score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61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71.0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76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75.0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6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69.0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64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78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65.0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72.0</w:t>
                              </w:r>
                            </w:p>
                            <w:p>
                              <w:pPr>
                                <w:tabs>
                                  <w:tab w:val="left" w:pos="3443"/>
                                  <w:tab w:val="left" w:pos="5165"/>
                                </w:tabs>
                                <w:spacing w:before="7" w:line="235" w:lineRule="exact"/>
                                <w:ind w:left="1456"/>
                              </w:pPr>
                              <w:r>
                                <w:rPr>
                                  <w:spacing w:val="-5"/>
                                </w:rPr>
                                <w:t>80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63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74.0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文本框 229"/>
                        <wps:cNvSpPr/>
                        <wps:spPr>
                          <a:xfrm rot="0">
                            <a:off x="4188858" y="6483875"/>
                            <a:ext cx="1274416" cy="162622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30">
                          <w:txbxContent>
                            <w:p>
                              <w:pPr>
                                <w:spacing w:before="21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Placement_Score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6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  <w:p>
                              <w:pPr>
                                <w:spacing w:before="7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79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文本框 231"/>
                        <wps:cNvSpPr/>
                        <wps:spPr>
                          <a:xfrm rot="0">
                            <a:off x="5618577" y="6483875"/>
                            <a:ext cx="97101" cy="163201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32">
                          <w:txbxContent>
                            <w:p>
                              <w:pPr>
                                <w:spacing w:before="21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\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文本框 233"/>
                        <wps:cNvSpPr/>
                        <wps:spPr>
                          <a:xfrm rot="0">
                            <a:off x="67900" y="6646477"/>
                            <a:ext cx="97101" cy="146361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34">
                          <w:txbxContent>
                            <w:p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6"/>
                              </w:pPr>
                              <w:r>
                                <w:rPr>
                                  <w:spacing w:val="-1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"/>
                              </w:pPr>
                              <w:r>
                                <w:rPr>
                                  <w:spacing w:val="-10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35" o:spid="_x0000_s235" coordorigin="1335,1438" coordsize="9570,12876" style="position:absolute;&#10;margin-left:66.75pt;&#10;margin-top:71.95pt;&#10;width:478.5027pt;&#10;height:643.80273pt;&#10;z-index:-19;&#10;mso-position-horizontal:absolute;&#10;mso-position-horizontal-relative:page;&#10;mso-position-vertical:absolute;&#10;mso-position-vertical-relative:page;&#10;mso-wrap-distance-left:0.0pt;&#10;mso-wrap-distance-right:0.0pt;">
                <v:shape type="#_x0000_t0" id="曲线 236" o:spid="_x0000_s236" coordsize="9570,12876" path="m9570,l,l,9298l,10010l,12876l9570,12876l9570,10010l9570,9298l9570,l9570,xe" style="position:absolute;&#10;left:1335;&#10;top:1438;&#10;width:9570;&#10;height:12876;" fillcolor="#F4F4F4" stroked="f" strokeweight="1.0pt">
                  <v:stroke color="#000000"/>
                </v:shape>
                <v:shape type="#_x0000_t0" id="曲线 237" o:spid="_x0000_s237" coordsize="8877,2559" path="m8479,2304l,2304l,2559l8479,2559l8479,2304m8479,2048l,2048l,2303l8479,2303l8479,2048m8479,1792l,1792l,2047l8479,2047l8479,1792m8479,1536l,1536l,1791l8479,1791l8479,1536m8479,1280l,1280l,1535l8479,1535l8479,1280m8479,1024l,1024l,1279l8479,1279l8479,1024m8479,768l,768l,1023l8479,1023l8479,768m8479,512l,512l,767l8479,767l8479,512m8479,256l,256l,511l8479,511l8479,256m8877,l,l,255l8877,255l8877,e" style="position:absolute;&#10;left:1439;&#10;top:11649;&#10;width:8877;&#10;height:2559;" fillcolor="#EDEDED" stroked="f" strokeweight="1.0pt">
                  <v:stroke color="#000000"/>
                </v:shape>
                <v:shape type="#_x0000_t0" id="曲线 238" o:spid="_x0000_s238" coordsize="9569,12875" path="m,2l9569,2m9567,l9567,9498m3,9498l3,m9567,9298l9567,10210m3,10210l3,9298m9567,10010l9567,12875m9569,12873l,12873m3,12875l3,10010m,2l9569,2m9567,l9567,9498m3,9498l3,m9567,9298l9567,10210m3,10210l3,9298m9567,10010l9567,12875m9569,12873l,12873m3,12875l3,10010e" style="position:absolute;&#10;left:1335;&#10;top:1439;&#10;width:9569;&#10;height:12875;" filled="f" stroked="t" strokeweight="0.25pt">
                  <v:stroke color="#E2E2E2"/>
                </v:shape>
                <v:shape type="#_x0000_t202" id="文本框 239" o:spid="_x0000_s239" style="position:absolute;&#10;left:1971;&#10;top:11649;&#10;width:5715;&#10;height:2560;&#10;mso-wrap-style:square;" filled="f" stroked="f" strokeweight="1.0pt">
                  <v:textbox id="893" inset="0mm,0mm,0mm,0mm" o:insetmode="custom" style="layout-flow:horizontal;&#10;v-text-anchor:top;">
                    <w:txbxContent>
                      <w:p>
                        <w:pPr>
                          <w:tabs>
                            <w:tab w:val="left" w:pos="1986"/>
                          </w:tabs>
                          <w:spacing w:before="21"/>
                        </w:pPr>
                        <w:r>
                          <w:rPr>
                            <w:spacing w:val="-2"/>
                          </w:rPr>
                          <w:t>Math_Score\n</w:t>
                        </w:r>
                        <w:r>
                          <w:tab/>
                          <w:t>Reading_Score</w:t>
                        </w:r>
                        <w:r>
                          <w:rPr>
                            <w:spacing w:val="54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Writing_Score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61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71.0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76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70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75.0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6"/>
                          <w:ind w:left="1456"/>
                        </w:pP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69.0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64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78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65.0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74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72.0</w:t>
                        </w:r>
                      </w:p>
                      <w:p>
                        <w:pPr>
                          <w:tabs>
                            <w:tab w:val="left" w:pos="3443"/>
                            <w:tab w:val="left" w:pos="5165"/>
                          </w:tabs>
                          <w:spacing w:before="7" w:line="235" w:lineRule="exact"/>
                          <w:ind w:left="1456"/>
                        </w:pPr>
                        <w:r>
                          <w:rPr>
                            <w:spacing w:val="-5"/>
                          </w:rPr>
                          <w:t>80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63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74.0</w:t>
                        </w:r>
                      </w:p>
                    </w:txbxContent>
                  </v:textbox>
                  <v:stroke color="#000000"/>
                </v:shape>
                <v:shape type="#_x0000_t202" id="文本框 240" o:spid="_x0000_s240" style="position:absolute;&#10;left:7931;&#10;top:11649;&#10;width:2006;&#10;height:2560;&#10;mso-wrap-style:square;" filled="f" stroked="f" strokeweight="1.0pt">
                  <v:textbox id="894" inset="0mm,0mm,0mm,0mm" o:insetmode="custom" style="layout-flow:horizontal;&#10;v-text-anchor:top;">
                    <w:txbxContent>
                      <w:p>
                        <w:pPr>
                          <w:spacing w:before="21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Placement_Score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74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73</w:t>
                        </w:r>
                      </w:p>
                      <w:p>
                        <w:pPr>
                          <w:spacing w:before="6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70</w:t>
                        </w:r>
                      </w:p>
                      <w:p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  <w:p>
                        <w:pPr>
                          <w:spacing w:before="7" w:line="235" w:lineRule="exact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79</w:t>
                        </w:r>
                      </w:p>
                    </w:txbxContent>
                  </v:textbox>
                  <v:stroke color="#000000"/>
                </v:shape>
                <v:shape type="#_x0000_t202" id="文本框 241" o:spid="_x0000_s241" style="position:absolute;&#10;left:10183;&#10;top:11649;&#10;width:152;&#10;height:257;&#10;mso-wrap-style:square;" filled="f" stroked="f" strokeweight="1.0pt">
                  <v:textbox id="895" inset="0mm,0mm,0mm,0mm" o:insetmode="custom" style="layout-flow:horizontal;&#10;v-text-anchor:top;">
                    <w:txbxContent>
                      <w:p>
                        <w:pPr>
                          <w:spacing w:before="21" w:line="235" w:lineRule="exact"/>
                        </w:pPr>
                        <w:r>
                          <w:rPr>
                            <w:spacing w:val="-10"/>
                          </w:rPr>
                          <w:t>\</w:t>
                        </w:r>
                      </w:p>
                    </w:txbxContent>
                  </v:textbox>
                  <v:stroke color="#000000"/>
                </v:shape>
                <v:shape type="#_x0000_t202" id="文本框 242" o:spid="_x0000_s242" style="position:absolute;&#10;left:1441;&#10;top:11905;&#10;width:152;&#10;height:2304;&#10;mso-wrap-style:square;" filled="f" stroked="f" strokeweight="1.0pt">
                  <v:textbox id="896" inset="0mm,0mm,0mm,0mm" o:insetmode="custom" style="layout-flow:horizontal;&#10;v-text-anchor:top;">
                    <w:txbxContent>
                      <w:p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</w:p>
                      <w:p>
                        <w:pPr>
                          <w:spacing w:before="6"/>
                        </w:pPr>
                        <w:r>
                          <w:rPr>
                            <w:spacing w:val="-10"/>
                          </w:rPr>
                          <w:t>7</w:t>
                        </w:r>
                      </w:p>
                      <w:p>
                        <w:pPr>
                          <w:spacing w:before="7"/>
                        </w:pPr>
                        <w:r>
                          <w:rPr>
                            <w:spacing w:val="-10"/>
                          </w:rPr>
                          <w:t>8</w:t>
                        </w:r>
                      </w:p>
                      <w:p>
                        <w:pPr>
                          <w:spacing w:before="7" w:line="235" w:lineRule="exact"/>
                        </w:pPr>
                        <w:r>
                          <w:rPr>
                            <w:spacing w:val="-10"/>
                          </w:rPr>
                          <w:t>9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222" w:line="247" w:lineRule="auto"/>
        <w:ind w:left="361" w:right="3036"/>
      </w:pPr>
      <w:r>
        <w:rPr>
          <w:color w:val="1E1B1A"/>
        </w:rPr>
        <w:t>new_data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=ndf.dropna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(axis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how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007F00"/>
        </w:rPr>
        <w:t>'any'</w:t>
      </w:r>
      <w:r>
        <w:rPr>
          <w:color w:val="1E1B1A"/>
        </w:rPr>
        <w:t xml:space="preserve">) </w:t>
      </w:r>
      <w:r>
        <w:rPr>
          <w:color w:val="1E1B1A"/>
          <w:spacing w:val="-2"/>
        </w:rPr>
        <w:t>new_data</w:t>
      </w:r>
    </w:p>
    <w:p>
      <w:pPr>
        <w:pStyle w:val="15"/>
        <w:spacing w:line="247" w:lineRule="auto"/>
        <w:sectPr>
          <w:pgSz w:w="12240" w:h="15840"/>
          <w:pgMar w:top="1420" w:right="1080" w:bottom="280" w:left="1080" w:header="720" w:footer="720" w:gutter="0"/>
          <w:docGrid w:linePitch="312" w:charSpace="0"/>
        </w:sectPr>
      </w:pPr>
    </w:p>
    <w:tbl>
      <w:tblPr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"/>
        <w:gridCol w:w="1128"/>
        <w:gridCol w:w="1987"/>
        <w:gridCol w:w="1855"/>
        <w:gridCol w:w="2252"/>
        <w:gridCol w:w="1260"/>
      </w:tblGrid>
      <w:tr>
        <w:trPr>
          <w:trHeight w:val="102"/>
        </w:trPr>
        <w:tc>
          <w:tcPr>
            <w:tcW w:w="101" w:type="dxa"/>
            <w:vMerge w:val="restart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</w:rPr>
            </w:pPr>
          </w:p>
        </w:tc>
        <w:tc>
          <w:tcPr>
            <w:tcW w:w="1128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987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855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2252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  <w:tc>
          <w:tcPr>
            <w:tcW w:w="1260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4"/>
              </w:rPr>
            </w:pPr>
          </w:p>
        </w:tc>
      </w:tr>
      <w:tr>
        <w:trPr>
          <w:trHeight w:val="254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spacing w:before="20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spacing w:before="20"/>
              <w:ind w:left="1" w:right="1"/>
              <w:jc w:val="center"/>
            </w:pPr>
            <w:r>
              <w:rPr>
                <w:spacing w:val="-5"/>
              </w:rPr>
              <w:t>72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spacing w:before="20"/>
              <w:ind w:right="727"/>
              <w:jc w:val="right"/>
            </w:pPr>
            <w:r>
              <w:rPr>
                <w:spacing w:val="-5"/>
              </w:rPr>
              <w:t>72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spacing w:before="20"/>
              <w:ind w:left="726"/>
            </w:pPr>
            <w:r>
              <w:rPr>
                <w:spacing w:val="-4"/>
              </w:rPr>
              <w:t>73.0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spacing w:before="20"/>
              <w:ind w:right="1"/>
              <w:jc w:val="right"/>
            </w:pPr>
            <w:r>
              <w:rPr>
                <w:spacing w:val="-5"/>
              </w:rPr>
              <w:t>74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11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63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69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77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13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74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66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70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14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65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71.0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70.0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76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76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19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69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74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67.0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79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76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72.0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21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73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80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23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62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71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69.0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24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63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74.0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78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73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73.0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  <w:tr>
        <w:trPr>
          <w:trHeight w:val="255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71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72</w:t>
            </w:r>
          </w:p>
        </w:tc>
      </w:tr>
      <w:tr>
        <w:trPr>
          <w:trHeight w:val="256"/>
        </w:trPr>
        <w:tc>
          <w:tcPr>
            <w:tcW w:w="101" w:type="dxa"/>
            <w:vMerge/>
            <w:tcBorders>
              <w:top w:val="nil"/>
            </w:tcBorders>
          </w:tcPr>
          <w:p/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  <w:rPr>
                <w:sz w:val="2"/>
                <w:szCs w:val="2"/>
              </w:rPr>
            </w:pPr>
            <w:r>
              <w:rPr>
                <w:spacing w:val="-5"/>
              </w:rPr>
              <w:t>27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66.0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71</w:t>
            </w:r>
          </w:p>
        </w:tc>
      </w:tr>
      <w:tr>
        <w:trPr>
          <w:trHeight w:val="256"/>
        </w:trPr>
        <w:tc>
          <w:tcPr>
            <w:tcW w:w="101" w:type="dxa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17"/>
              <w:ind w:left="1"/>
            </w:pPr>
            <w:r>
              <w:rPr>
                <w:spacing w:val="-5"/>
              </w:rPr>
              <w:t>28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17"/>
              <w:ind w:left="1" w:right="1"/>
              <w:jc w:val="center"/>
            </w:pPr>
            <w:r>
              <w:rPr>
                <w:spacing w:val="-5"/>
              </w:rPr>
              <w:t>68</w:t>
            </w:r>
          </w:p>
        </w:tc>
        <w:tc>
          <w:tcPr>
            <w:tcW w:w="1855" w:type="dxa"/>
            <w:shd w:val="clear" w:color="auto" w:fill="EDEDED"/>
          </w:tcPr>
          <w:p>
            <w:pPr>
              <w:pStyle w:val="17"/>
              <w:ind w:right="727"/>
              <w:jc w:val="right"/>
            </w:pPr>
            <w:r>
              <w:rPr>
                <w:spacing w:val="-5"/>
              </w:rPr>
              <w:t>68</w:t>
            </w:r>
          </w:p>
        </w:tc>
        <w:tc>
          <w:tcPr>
            <w:tcW w:w="2252" w:type="dxa"/>
            <w:shd w:val="clear" w:color="auto" w:fill="EDEDED"/>
          </w:tcPr>
          <w:p>
            <w:pPr>
              <w:pStyle w:val="17"/>
              <w:ind w:left="726"/>
            </w:pPr>
            <w:r>
              <w:rPr>
                <w:spacing w:val="-4"/>
              </w:rPr>
              <w:t>75.0</w:t>
            </w:r>
          </w:p>
        </w:tc>
        <w:tc>
          <w:tcPr>
            <w:tcW w:w="1260" w:type="dxa"/>
            <w:shd w:val="clear" w:color="auto" w:fill="EDEDED"/>
          </w:tcPr>
          <w:p>
            <w:pPr>
              <w:pStyle w:val="17"/>
              <w:ind w:right="1"/>
              <w:jc w:val="right"/>
            </w:pPr>
            <w:r>
              <w:rPr>
                <w:spacing w:val="-5"/>
              </w:rPr>
              <w:t>75</w:t>
            </w:r>
          </w:p>
        </w:tc>
      </w:tr>
    </w:tbl>
    <w:p>
      <w:pPr>
        <w:pStyle w:val="15"/>
        <w:spacing w:before="1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61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170179</wp:posOffset>
                </wp:positionV>
                <wp:extent cx="3449955" cy="4713605"/>
                <wp:effectExtent l="0" t="0" r="0" b="0"/>
                <wp:wrapTopAndBottom/>
                <wp:docPr id="243" name="文本框 24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49955" cy="4713605"/>
                        </a:xfrm>
                        <a:prstGeom prst="rect"/>
                        <a:solidFill>
                          <a:srgbClr val="EDEDED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44">
                        <w:txbxContent>
                          <w:p>
                            <w:pPr>
                              <w:pStyle w:val="15"/>
                              <w:spacing w:before="21"/>
                              <w:ind w:left="5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Club_Join_Date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Placement_Offer_Count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88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92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034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91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94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77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89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77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85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84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1856"/>
                                <w:tab w:val="left" w:pos="5167"/>
                              </w:tabs>
                              <w:spacing w:before="6" w:line="23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2018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97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45" o:spid="_x0000_s245" fillcolor="#EDEDED" stroked="f" strokeweight="1.0pt" style="position:absolute;&#10;margin-left:72.0pt;&#10;margin-top:13.4pt;&#10;width:271.65pt;&#10;height:371.15pt;&#10;z-index:61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97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1"/>
                        <w:ind w:left="5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Club_Join_Date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Placement_Offer_Count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88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92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034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100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91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94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77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89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77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85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2020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84</w:t>
                      </w:r>
                    </w:p>
                    <w:p>
                      <w:pPr>
                        <w:pStyle w:val="15"/>
                        <w:tabs>
                          <w:tab w:val="left" w:pos="1856"/>
                          <w:tab w:val="left" w:pos="5167"/>
                        </w:tabs>
                        <w:spacing w:before="6" w:line="234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28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2018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97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15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6949" cy="8084819"/>
                <wp:effectExtent l="0" t="0" r="0" b="0"/>
                <wp:wrapNone/>
                <wp:docPr id="246" name="曲线 24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6949" cy="808481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47" o:spid="_x0000_s247" fillcolor="#F4F4F4" stroked="f" strokeweight="1.0pt" coordsize="9570,12731" path="m9569,l,l,12731l9569,12731l9569,l9569,xe" style="position:absolute;&#10;margin-left:66.75pt;&#10;margin-top:71.95pt;&#10;width:478.5pt;&#10;height:636.6pt;&#10;z-index:-18;&#10;mso-position-horizontal:absolute;&#10;mso-position-horizontal-relative:page;&#10;mso-position-vertical:absolute;&#10;mso-position-vertical-relative:page;&#10;mso-wrap-distance-left:0.0pt;&#10;mso-wrap-distance-right:0.0pt;">
                <v:stroke color="#000000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16" behindDoc="1" locked="0" layoutInCell="1" hidden="0" allowOverlap="1">
                <wp:simplePos x="0" y="0"/>
                <wp:positionH relativeFrom="page">
                  <wp:posOffset>848360</wp:posOffset>
                </wp:positionH>
                <wp:positionV relativeFrom="page">
                  <wp:posOffset>914400</wp:posOffset>
                </wp:positionV>
                <wp:extent cx="6076315" cy="8084184"/>
                <wp:effectExtent l="0" t="0" r="0" b="0"/>
                <wp:wrapNone/>
                <wp:docPr id="248" name="曲线 24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6315" cy="8084184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5"/>
                              </a:moveTo>
                              <a:lnTo>
                                <a:pt x="21600" y="5"/>
                              </a:lnTo>
                            </a:path>
                            <a:path w="21600" h="21600">
                              <a:moveTo>
                                <a:pt x="21595" y="0"/>
                              </a:moveTo>
                              <a:lnTo>
                                <a:pt x="21595" y="21600"/>
                              </a:lnTo>
                            </a:path>
                            <a:path w="21600" h="21600">
                              <a:moveTo>
                                <a:pt x="21600" y="21596"/>
                              </a:moveTo>
                              <a:lnTo>
                                <a:pt x="0" y="21596"/>
                              </a:lnTo>
                            </a:path>
                            <a:path w="21600" h="21600">
                              <a:moveTo>
                                <a:pt x="6" y="21600"/>
                              </a:moveTo>
                              <a:lnTo>
                                <a:pt x="6" y="0"/>
                              </a:lnTo>
                            </a:path>
                            <a:path w="21600" h="21600">
                              <a:moveTo>
                                <a:pt x="0" y="5"/>
                              </a:moveTo>
                              <a:lnTo>
                                <a:pt x="21600" y="5"/>
                              </a:lnTo>
                            </a:path>
                            <a:path w="21600" h="21600">
                              <a:moveTo>
                                <a:pt x="21595" y="0"/>
                              </a:moveTo>
                              <a:lnTo>
                                <a:pt x="21595" y="21600"/>
                              </a:lnTo>
                            </a:path>
                            <a:path w="21600" h="21600">
                              <a:moveTo>
                                <a:pt x="21600" y="21596"/>
                              </a:moveTo>
                              <a:lnTo>
                                <a:pt x="0" y="21596"/>
                              </a:lnTo>
                            </a:path>
                            <a:path w="21600" h="21600">
                              <a:moveTo>
                                <a:pt x="6" y="21600"/>
                              </a:move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49" o:spid="_x0000_s249" filled="f" stroked="t" strokeweight="0.25pt" coordsize="9569,12730" path="m,2l9569,2m9567,l9567,12730m9569,12729l,12729m3,12730l3,m,2l9569,2m9567,l9567,12730m9569,12729l,12729m3,12730l3,e" style="position:absolute;&#10;margin-left:66.8pt;&#10;margin-top:72.0pt;&#10;width:478.45004pt;&#10;height:636.55pt;&#10;z-index:-17;&#10;mso-position-horizontal:absolute;&#10;mso-position-horizontal-relative:page;&#10;mso-position-vertical:absolute;&#10;mso-position-vertical-relative:page;&#10;mso-wrap-distance-left:0.0pt;&#10;mso-wrap-distance-right:0.0pt;">
                <v:stroke color="#E2E2E2"/>
              </v:shape>
            </w:pict>
          </mc:Fallback>
        </mc:AlternateContent>
      </w:r>
    </w:p>
    <w:p>
      <w:pPr>
        <w:pStyle w:val="15"/>
        <w:rPr>
          <w:sz w:val="20"/>
        </w:rPr>
        <w:sectPr>
          <w:pgSz w:w="12240" w:h="15840"/>
          <w:pgMar w:top="1420" w:right="1080" w:bottom="280" w:left="1080" w:header="720" w:footer="720" w:gutter="0"/>
          <w:docGrid w:linePitch="312" w:charSpace="0"/>
        </w:sectPr>
      </w:pPr>
    </w:p>
    <w:p>
      <w:pPr>
        <w:pStyle w:val="15"/>
        <w:spacing w:before="0"/>
        <w:ind w:left="2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073140" cy="744220"/>
                <wp:effectExtent l="0" t="0" r="0" b="0"/>
                <wp:docPr id="250" name="文本框 25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74422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251">
                        <w:txbxContent>
                          <w:p>
                            <w:pPr>
                              <w:pStyle w:val="15"/>
                              <w:spacing w:before="120" w:line="247" w:lineRule="auto"/>
                              <w:ind w:left="100" w:right="1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col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=[</w:t>
                            </w:r>
                            <w:r>
                              <w:rPr>
                                <w:color w:val="007F00"/>
                              </w:rPr>
                              <w:t>'Reading_Score'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'Reading_Score'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'Writing_Score'</w:t>
                            </w:r>
                            <w:r>
                              <w:rPr>
                                <w:color w:val="1E1B1A"/>
                              </w:rPr>
                              <w:t xml:space="preserve">]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df.boxplot(col)</w:t>
                            </w:r>
                          </w:p>
                          <w:p>
                            <w:pPr>
                              <w:pStyle w:val="15"/>
                              <w:spacing w:before="19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shd w:val="clear" w:color="auto" w:fill="EDEDED"/>
                              </w:rPr>
                              <w:t>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252" o:spid="_x0000_s252" fillcolor="#F4F4F4" stroked="t" strokeweight="0.25pt" style="width:478.2pt;&#10;height:58.6pt;&#10;mso-wrap-style:square;">
                <v:stroke color="#E2E2E2"/>
                <v:textbox id="898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20" w:line="247" w:lineRule="auto"/>
                        <w:ind w:left="100" w:right="144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col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=[</w:t>
                      </w:r>
                      <w:r>
                        <w:rPr>
                          <w:color w:val="007F00"/>
                        </w:rPr>
                        <w:t>'Reading_Score'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'Reading_Score'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'Writing_Score'</w:t>
                      </w:r>
                      <w:r>
                        <w:rPr>
                          <w:color w:val="1E1B1A"/>
                        </w:rPr>
                        <w:t xml:space="preserve">] </w:t>
                      </w:r>
                      <w:r>
                        <w:rPr>
                          <w:color w:val="1E1B1A"/>
                          <w:spacing w:val="-2"/>
                        </w:rPr>
                        <w:t>df.boxplot(col)</w:t>
                      </w:r>
                    </w:p>
                    <w:p>
                      <w:pPr>
                        <w:pStyle w:val="15"/>
                        <w:spacing w:before="19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shd w:val="clear" w:color="auto" w:fill="EDEDED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43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62" behindDoc="1" locked="0" layoutInCell="1" hidden="0" allowOverlap="1">
            <wp:simplePos x="0" y="0"/>
            <wp:positionH relativeFrom="page">
              <wp:posOffset>1131541</wp:posOffset>
            </wp:positionH>
            <wp:positionV relativeFrom="paragraph">
              <wp:posOffset>186614</wp:posOffset>
            </wp:positionV>
            <wp:extent cx="4919740" cy="3611879"/>
            <wp:effectExtent l="0" t="0" r="0" b="0"/>
            <wp:wrapTopAndBottom/>
            <wp:docPr id="253" name="图片 25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55" name="图片 25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19740" cy="361187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945"/>
        </w:tabs>
      </w:pPr>
    </w:p>
    <w:p>
      <w:pPr>
        <w:tabs>
          <w:tab w:val="left" w:pos="945"/>
        </w:tabs>
      </w:pPr>
      <w:r>
        <w:t xml:space="preserve">   </w:t>
      </w:r>
    </w:p>
    <w:p>
      <w:pPr>
        <w:tabs>
          <w:tab w:val="left" w:pos="945"/>
        </w:tabs>
      </w:pPr>
      <w:r>
        <w:tab/>
        <w:t>Prathmesh Nakhate B2_13241</w:t>
      </w:r>
    </w:p>
    <w:p/>
    <w:p/>
    <w:p/>
    <w:p/>
    <w:p/>
    <w:p/>
    <w:p/>
    <w:p/>
    <w:p/>
    <w:p/>
    <w:p/>
    <w:p/>
    <w:p/>
    <w:p/>
    <w:p/>
    <w:p/>
    <w:p/>
    <w:p/>
    <w:p/>
    <w:sectPr>
      <w:pgSz w:w="12240" w:h="15840"/>
      <w:pgMar w:top="1440" w:right="1080" w:bottom="280" w:left="108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FA30240"/>
    <w:multiLevelType w:val="hybridMultilevel"/>
    <w:tmpl w:val="DC0EA14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2" w:hanging="398"/>
      </w:pPr>
      <w:rPr>
        <w:rFonts w:ascii="Courier New" w:hAnsi="Courier New" w:eastAsia="Courier New" w:cs="Courier New" w:hint="default"/>
        <w:b w:val="0"/>
        <w:bCs w:val="0"/>
        <w:i w:val="0"/>
        <w:iCs w:val="0"/>
        <w:color w:val="A95C0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332" w:hanging="398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04" w:hanging="398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276" w:hanging="398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248" w:hanging="398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220" w:hanging="398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192" w:hanging="398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164" w:hanging="398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136" w:hanging="398"/>
      </w:pPr>
      <w:rPr>
        <w:rFonts w:hint="default"/>
      </w:rPr>
    </w:lvl>
  </w:abstractNum>
  <w:abstractNum w:abstractNumId="1">
    <w:nsid w:val="6CD90062"/>
    <w:multiLevelType w:val="hybridMultilevel"/>
    <w:tmpl w:val="CA34CA6A"/>
    <w:lvl w:ilvl="0">
      <w:start w:val="0"/>
      <w:numFmt w:val="decimal"/>
      <w:lvlRestart w:val="0"/>
      <w:lvlText w:val="%1"/>
      <w:lvlJc w:val="left"/>
      <w:pPr>
        <w:tabs>
          <w:tab w:val="num" w:pos="0"/>
        </w:tabs>
        <w:ind w:left="1723" w:hanging="1722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091" w:hanging="1722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62" w:hanging="1722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833" w:hanging="1722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205" w:hanging="1722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3576" w:hanging="1722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3947" w:hanging="1722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4319" w:hanging="1722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4690" w:hanging="172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Courier New" w:eastAsia="Courier New" w:cs="Courier New" w:hAnsi="Courier New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7"/>
      <w:ind w:left="1"/>
    </w:pPr>
  </w:style>
  <w:style w:type="paragraph" w:customStyle="1" w:styleId="16">
    <w:name w:val="List Paragraph"/>
    <w:basedOn w:val="0"/>
    <w:pPr>
      <w:spacing w:before="7"/>
      <w:ind w:left="361" w:right="440"/>
    </w:pPr>
  </w:style>
  <w:style w:type="paragraph" w:customStyle="1" w:styleId="17">
    <w:name w:val="Table Paragraph"/>
    <w:basedOn w:val="0"/>
    <w:pPr>
      <w:spacing w:before="21" w:line="215" w:lineRule="exact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54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13</Pages>
  <Words>909</Words>
  <Characters>3187</Characters>
  <Lines>941</Lines>
  <Paragraphs>754</Paragraphs>
  <CharactersWithSpaces>3337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Dell</dc:creator>
  <cp:lastModifiedBy>vivo user</cp:lastModifiedBy>
  <cp:revision>3</cp:revision>
  <dcterms:created xsi:type="dcterms:W3CDTF">2025-03-02T16:14:00Z</dcterms:created>
  <dcterms:modified xsi:type="dcterms:W3CDTF">2025-03-05T03:09:00Z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2025-02-26T16:00:00Z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2025-02-26T16:00:00Z</vt:filetime>
  </property>
</Properties>
</file>